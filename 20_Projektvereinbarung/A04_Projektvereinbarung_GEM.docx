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27EFD" w14:textId="3CFDD249" w:rsidR="00C21D4E" w:rsidRPr="00C21D4E" w:rsidRDefault="00C21D4E" w:rsidP="00C21D4E">
      <w:pPr>
        <w:pStyle w:val="berschrift1"/>
        <w:numPr>
          <w:ilvl w:val="0"/>
          <w:numId w:val="0"/>
        </w:numPr>
        <w:ind w:left="901" w:hanging="360"/>
        <w:rPr>
          <w:sz w:val="36"/>
        </w:rPr>
      </w:pPr>
      <w:r w:rsidRPr="00C21D4E">
        <w:rPr>
          <w:sz w:val="36"/>
        </w:rPr>
        <w:t>Projektvereinbarung</w:t>
      </w:r>
      <w:r w:rsidR="00094685">
        <w:rPr>
          <w:sz w:val="36"/>
        </w:rPr>
        <w:t xml:space="preserve"> AutomatikerIn EFZ</w:t>
      </w:r>
    </w:p>
    <w:p w14:paraId="6DD6EBB1" w14:textId="116E60BE" w:rsidR="006B2D6D" w:rsidRDefault="006B2D6D">
      <w:pPr>
        <w:pStyle w:val="berschrift1"/>
        <w:ind w:hanging="192"/>
      </w:pPr>
      <w:r>
        <w:t>Proj</w:t>
      </w:r>
      <w:r w:rsidR="004E02EE">
        <w:t xml:space="preserve">ektname: </w:t>
      </w:r>
      <w:permStart w:id="1345673453" w:edGrp="everyone"/>
      <w:r w:rsidR="00D46982">
        <w:t xml:space="preserve">Getränke </w:t>
      </w:r>
      <w:r w:rsidR="00D16E3B">
        <w:t>Einschenke</w:t>
      </w:r>
      <w:r w:rsidR="00D46982">
        <w:t xml:space="preserve"> Maschine</w:t>
      </w:r>
      <w:r w:rsidR="00B0718B">
        <w:t xml:space="preserve"> </w:t>
      </w:r>
      <w:permEnd w:id="1345673453"/>
    </w:p>
    <w:p w14:paraId="691CDBFC" w14:textId="77777777" w:rsidR="006B2D6D" w:rsidRDefault="006C519E" w:rsidP="009C71FB">
      <w:pPr>
        <w:pStyle w:val="berschrift2"/>
      </w:pPr>
      <w:r>
        <w:t>Bearbeiter</w:t>
      </w:r>
      <w:r w:rsidR="00BA038B">
        <w:t>/in</w:t>
      </w:r>
    </w:p>
    <w:p w14:paraId="133047F6" w14:textId="6E68B45B" w:rsidR="006B2D6D" w:rsidRPr="00073EE5" w:rsidRDefault="00D46982" w:rsidP="006B2D6D">
      <w:pPr>
        <w:pStyle w:val="Textkrper-Zeileneinzug"/>
        <w:spacing w:after="0"/>
        <w:rPr>
          <w:lang w:val="it-IT"/>
        </w:rPr>
      </w:pPr>
      <w:permStart w:id="1867402140" w:edGrp="everyone"/>
      <w:r>
        <w:rPr>
          <w:lang w:val="it-IT"/>
        </w:rPr>
        <w:t>Nico</w:t>
      </w:r>
      <w:r w:rsidR="00D16E3B">
        <w:rPr>
          <w:lang w:val="it-IT"/>
        </w:rPr>
        <w:t xml:space="preserve"> Müller, Marc Hochuli, Luca Schä</w:t>
      </w:r>
      <w:r>
        <w:rPr>
          <w:lang w:val="it-IT"/>
        </w:rPr>
        <w:t>fli</w:t>
      </w:r>
      <w:r w:rsidR="00B0718B">
        <w:rPr>
          <w:lang w:val="it-IT"/>
        </w:rPr>
        <w:t xml:space="preserve"> </w:t>
      </w:r>
      <w:permEnd w:id="1867402140"/>
    </w:p>
    <w:p w14:paraId="3E45740C" w14:textId="77777777" w:rsidR="006B2D6D" w:rsidRDefault="006B2D6D" w:rsidP="009C71FB">
      <w:pPr>
        <w:pStyle w:val="berschrift2"/>
      </w:pPr>
      <w:r>
        <w:t>Aufgabenstellung</w:t>
      </w:r>
    </w:p>
    <w:p w14:paraId="0981B55F" w14:textId="033E9E5F" w:rsidR="00007F93" w:rsidRDefault="00007F93" w:rsidP="00007F93">
      <w:pPr>
        <w:pStyle w:val="Textkrper-Zeileneinzug"/>
      </w:pPr>
      <w:bookmarkStart w:id="0" w:name="OLE_LINK3"/>
      <w:r>
        <w:t>Grundlage dieser Projektarbeit</w:t>
      </w:r>
      <w:r w:rsidR="002D5C89">
        <w:t xml:space="preserve"> stellt das Pflichtenheft vom </w:t>
      </w:r>
      <w:permStart w:id="1976130191" w:edGrp="everyone"/>
      <w:r w:rsidR="00733367">
        <w:t>2</w:t>
      </w:r>
      <w:r w:rsidR="00490E70">
        <w:t>1</w:t>
      </w:r>
      <w:permEnd w:id="1976130191"/>
      <w:r>
        <w:t xml:space="preserve">. </w:t>
      </w:r>
      <w:permStart w:id="716011742" w:edGrp="everyone"/>
      <w:r w:rsidR="00197EAB">
        <w:t>Septembe</w:t>
      </w:r>
      <w:r w:rsidR="006C19C9">
        <w:t>r</w:t>
      </w:r>
      <w:permEnd w:id="716011742"/>
      <w:r w:rsidR="002D5C89">
        <w:t xml:space="preserve"> </w:t>
      </w:r>
      <w:permStart w:id="1321821365" w:edGrp="everyone"/>
      <w:r w:rsidR="002D5C89">
        <w:t>20</w:t>
      </w:r>
      <w:r w:rsidR="009D526C">
        <w:t>1</w:t>
      </w:r>
      <w:r w:rsidR="00490E70">
        <w:t>8</w:t>
      </w:r>
      <w:permEnd w:id="1321821365"/>
      <w:r w:rsidR="007B3D45">
        <w:t xml:space="preserve"> inklusive den Folgeversionen</w:t>
      </w:r>
      <w:r>
        <w:t xml:space="preserve">. Die Aufgabenstellung ist dem Pflichtenheft zu entnehmen. </w:t>
      </w:r>
    </w:p>
    <w:bookmarkEnd w:id="0"/>
    <w:p w14:paraId="5017BC27" w14:textId="77777777" w:rsidR="006C519E" w:rsidRDefault="006C519E" w:rsidP="009C71FB">
      <w:pPr>
        <w:pStyle w:val="berschrift2"/>
      </w:pPr>
      <w:r>
        <w:t>Pflichtteil</w:t>
      </w:r>
      <w:r w:rsidR="009C71FB">
        <w:t xml:space="preserve"> (Kurzbeschreibung des Endprodukts)</w:t>
      </w:r>
    </w:p>
    <w:p w14:paraId="62471E05" w14:textId="77777777" w:rsidR="00D46982" w:rsidRPr="00D46982" w:rsidRDefault="00D46982" w:rsidP="00D46982">
      <w:pPr>
        <w:ind w:left="810"/>
        <w:rPr>
          <w:rFonts w:ascii="Verdana" w:hAnsi="Verdana"/>
          <w:lang w:val="de-CH"/>
        </w:rPr>
      </w:pPr>
      <w:permStart w:id="1466384176" w:edGrp="everyone"/>
      <w:r w:rsidRPr="00D46982">
        <w:rPr>
          <w:rFonts w:ascii="Verdana" w:hAnsi="Verdana"/>
          <w:lang w:val="de-CH"/>
        </w:rPr>
        <w:t>Es muss eine Konstruktion gebaut werden, die zwei Vorrichtungen besitzt, in welche man eine 5dl Flasche bzw. ein Glas stellen kann und über Schrittmotoren anheben kann. Die Vorrichtungen müssen genug gehoben werden können, damit man den gesamten Inhalt der Flasche leeren kann. Bei dem Vorgang darf nichts verschüttet werden. Ausserdem wird die komplette Steuerung über einen Touchscreen bedient. Die Flasche muss man manuell öffnen und auf der Vorrichtung festschrauben.</w:t>
      </w:r>
    </w:p>
    <w:p w14:paraId="5D57814D" w14:textId="77777777" w:rsidR="00D46982" w:rsidRDefault="00D46982" w:rsidP="00D46982"/>
    <w:p w14:paraId="01085EDD" w14:textId="77777777" w:rsidR="00D46982" w:rsidRPr="00D46982" w:rsidRDefault="00D46982" w:rsidP="00D46982">
      <w:pPr>
        <w:ind w:left="810"/>
        <w:rPr>
          <w:rFonts w:ascii="Verdana" w:hAnsi="Verdana"/>
          <w:lang w:val="de-CH"/>
        </w:rPr>
      </w:pPr>
      <w:r w:rsidRPr="00D46982">
        <w:rPr>
          <w:rFonts w:ascii="Verdana" w:hAnsi="Verdana"/>
          <w:lang w:val="de-CH"/>
        </w:rPr>
        <w:t>Die Funktion muss für folgende Getränkeflaschen (5dl) gewährleistet sein:</w:t>
      </w:r>
    </w:p>
    <w:p w14:paraId="392BE96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Coca-Cola</w:t>
      </w:r>
    </w:p>
    <w:p w14:paraId="64A4DE57"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Fuse Tea</w:t>
      </w:r>
    </w:p>
    <w:p w14:paraId="23F2AC70" w14:textId="77777777" w:rsidR="00D46982" w:rsidRPr="00D46982" w:rsidRDefault="00D46982" w:rsidP="00D46982">
      <w:pPr>
        <w:pStyle w:val="Listenabsatz"/>
        <w:numPr>
          <w:ilvl w:val="0"/>
          <w:numId w:val="9"/>
        </w:numPr>
        <w:ind w:left="1260" w:hanging="450"/>
        <w:rPr>
          <w:rFonts w:ascii="Verdana" w:hAnsi="Verdana" w:cs="Times New Roman"/>
          <w:sz w:val="20"/>
          <w:szCs w:val="20"/>
          <w:lang w:eastAsia="de-DE"/>
        </w:rPr>
      </w:pPr>
      <w:r w:rsidRPr="00D46982">
        <w:rPr>
          <w:rFonts w:ascii="Verdana" w:hAnsi="Verdana" w:cs="Times New Roman"/>
          <w:sz w:val="20"/>
          <w:szCs w:val="20"/>
          <w:lang w:eastAsia="de-DE"/>
        </w:rPr>
        <w:t>Rivella (alle Sorten)</w:t>
      </w:r>
    </w:p>
    <w:p w14:paraId="0F3CCC53" w14:textId="0273F15D" w:rsidR="00D46982" w:rsidRPr="00D46982" w:rsidRDefault="00D46982" w:rsidP="00D46982">
      <w:pPr>
        <w:pStyle w:val="Listenabsatz"/>
        <w:numPr>
          <w:ilvl w:val="0"/>
          <w:numId w:val="9"/>
        </w:numPr>
        <w:spacing w:after="160" w:line="259" w:lineRule="auto"/>
        <w:ind w:left="1260" w:hanging="450"/>
        <w:rPr>
          <w:rFonts w:ascii="Verdana" w:hAnsi="Verdana" w:cs="Times New Roman"/>
          <w:sz w:val="20"/>
          <w:szCs w:val="20"/>
          <w:lang w:eastAsia="de-DE"/>
        </w:rPr>
      </w:pPr>
      <w:r w:rsidRPr="00D46982">
        <w:rPr>
          <w:rFonts w:ascii="Verdana" w:hAnsi="Verdana" w:cs="Times New Roman"/>
          <w:sz w:val="20"/>
          <w:szCs w:val="20"/>
          <w:lang w:eastAsia="de-DE"/>
        </w:rPr>
        <w:t>Swiss Alpina Mineralwasser</w:t>
      </w:r>
    </w:p>
    <w:p w14:paraId="2A774985" w14:textId="77777777" w:rsidR="00D46982" w:rsidRPr="00D46982" w:rsidRDefault="00D46982" w:rsidP="00D46982">
      <w:pPr>
        <w:spacing w:after="160" w:line="259" w:lineRule="auto"/>
        <w:ind w:left="810"/>
        <w:rPr>
          <w:rFonts w:ascii="Verdana" w:hAnsi="Verdana"/>
          <w:lang w:val="de-CH"/>
        </w:rPr>
      </w:pPr>
      <w:r w:rsidRPr="00D46982">
        <w:rPr>
          <w:rFonts w:ascii="Verdana" w:hAnsi="Verdana"/>
          <w:lang w:val="de-CH"/>
        </w:rPr>
        <w:t>Das Programm soll folgende Betriebsarten besitzen:</w:t>
      </w:r>
    </w:p>
    <w:p w14:paraId="3D4C4417"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Automatikbetrieb</w:t>
      </w:r>
    </w:p>
    <w:p w14:paraId="31DCF8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Das Programm wird über einen Taster gestartet und der komplette Vorgang läuft automatisch ab</w:t>
      </w:r>
    </w:p>
    <w:p w14:paraId="05439C84"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Testbetrieb (Schrittbetrieb)</w:t>
      </w:r>
    </w:p>
    <w:p w14:paraId="0DD814DA" w14:textId="77777777" w:rsidR="00D46982" w:rsidRPr="00D46982" w:rsidRDefault="00D46982" w:rsidP="00D46982">
      <w:pPr>
        <w:pStyle w:val="Listenabsatz"/>
        <w:ind w:left="1170"/>
        <w:rPr>
          <w:rFonts w:ascii="Verdana" w:hAnsi="Verdana" w:cs="Times New Roman"/>
          <w:sz w:val="20"/>
          <w:szCs w:val="20"/>
          <w:lang w:eastAsia="de-DE"/>
        </w:rPr>
      </w:pPr>
      <w:r w:rsidRPr="00D46982">
        <w:rPr>
          <w:rFonts w:ascii="Verdana" w:hAnsi="Verdana" w:cs="Times New Roman"/>
          <w:sz w:val="20"/>
          <w:szCs w:val="20"/>
          <w:lang w:eastAsia="de-DE"/>
        </w:rPr>
        <w:t>Die einzelnen Schritte werden automatisch ausgeführt, jedoch muss man um den Schritt zu wechseln einen Bestätigungstaster betätigen.</w:t>
      </w:r>
    </w:p>
    <w:p w14:paraId="35A498B5" w14:textId="77777777" w:rsidR="00D46982" w:rsidRPr="00D46982" w:rsidRDefault="00D46982" w:rsidP="00D46982">
      <w:pPr>
        <w:pStyle w:val="Listenabsatz"/>
        <w:numPr>
          <w:ilvl w:val="0"/>
          <w:numId w:val="9"/>
        </w:numPr>
        <w:ind w:left="1170"/>
        <w:rPr>
          <w:rFonts w:ascii="Verdana" w:hAnsi="Verdana" w:cs="Times New Roman"/>
          <w:sz w:val="20"/>
          <w:szCs w:val="20"/>
          <w:lang w:eastAsia="de-DE"/>
        </w:rPr>
      </w:pPr>
      <w:r w:rsidRPr="00D46982">
        <w:rPr>
          <w:rFonts w:ascii="Verdana" w:hAnsi="Verdana" w:cs="Times New Roman"/>
          <w:sz w:val="20"/>
          <w:szCs w:val="20"/>
          <w:lang w:eastAsia="de-DE"/>
        </w:rPr>
        <w:t xml:space="preserve"> Handbetrieb/Tippbetrieb</w:t>
      </w:r>
    </w:p>
    <w:p w14:paraId="3999F850" w14:textId="40BBEF79" w:rsidR="0087639D" w:rsidRDefault="00D46982" w:rsidP="006C519E">
      <w:pPr>
        <w:pStyle w:val="Textkrper-Zeileneinzug"/>
      </w:pPr>
      <w:r w:rsidRPr="00881995">
        <w:t>Die einzelnen Aktoren können über Taster separat</w:t>
      </w:r>
      <w:r>
        <w:t xml:space="preserve"> angesteuert werden</w:t>
      </w:r>
      <w:r w:rsidR="0087639D">
        <w:t>.</w:t>
      </w:r>
      <w:r>
        <w:t xml:space="preserve"> </w:t>
      </w:r>
      <w:permEnd w:id="1466384176"/>
    </w:p>
    <w:p w14:paraId="62D7EE3A" w14:textId="77777777" w:rsidR="006C519E" w:rsidRDefault="006C519E" w:rsidP="009C71FB">
      <w:pPr>
        <w:pStyle w:val="berschrift2"/>
      </w:pPr>
      <w:r>
        <w:t>Ergänzungsteil</w:t>
      </w:r>
    </w:p>
    <w:p w14:paraId="50ED9B09" w14:textId="73C38296" w:rsidR="00D46982" w:rsidRDefault="00D46982" w:rsidP="0011405C">
      <w:pPr>
        <w:pStyle w:val="Textkrper-Zeileneinzug"/>
      </w:pPr>
      <w:permStart w:id="34497352" w:edGrp="everyone"/>
      <w:r>
        <w:t>Mögliche Wunschkriterien:</w:t>
      </w:r>
    </w:p>
    <w:p w14:paraId="1C8F2252"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Variable Flaschengrösse, so dass man sowohl 5dl als auch 1.5dl Flaschen auf die Vorrichtung stellen kann</w:t>
      </w:r>
    </w:p>
    <w:p w14:paraId="3A246341"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Wiegen der Flasche und übertragen des Gewichtes in die Steuerung</w:t>
      </w:r>
    </w:p>
    <w:p w14:paraId="210088AF"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Öffnen der Flaschen</w:t>
      </w:r>
    </w:p>
    <w:p w14:paraId="2C8873C6"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Automatisches Festhalten der Flasche auf der Vorrichtung</w:t>
      </w:r>
    </w:p>
    <w:p w14:paraId="09CE3060" w14:textId="77777777" w:rsidR="00D46982" w:rsidRPr="00D46982" w:rsidRDefault="00D46982" w:rsidP="00D46982">
      <w:pPr>
        <w:pStyle w:val="Listenabsatz"/>
        <w:numPr>
          <w:ilvl w:val="0"/>
          <w:numId w:val="10"/>
        </w:numPr>
        <w:ind w:left="1170"/>
        <w:rPr>
          <w:rFonts w:ascii="Verdana" w:hAnsi="Verdana" w:cs="Times New Roman"/>
          <w:sz w:val="20"/>
          <w:szCs w:val="20"/>
          <w:lang w:eastAsia="de-DE"/>
        </w:rPr>
      </w:pPr>
      <w:r w:rsidRPr="00D46982">
        <w:rPr>
          <w:rFonts w:ascii="Verdana" w:hAnsi="Verdana" w:cs="Times New Roman"/>
          <w:sz w:val="20"/>
          <w:szCs w:val="20"/>
          <w:lang w:eastAsia="de-DE"/>
        </w:rPr>
        <w:t>Visualisierung des momentanen Vorgangs mit aktueller Position etc. auf dem Touchscreen</w:t>
      </w:r>
    </w:p>
    <w:p w14:paraId="7EC958D9" w14:textId="108B1033" w:rsidR="00D46982" w:rsidRPr="00D46982" w:rsidRDefault="00D46982" w:rsidP="004A342F">
      <w:pPr>
        <w:pStyle w:val="Listenabsatz"/>
        <w:numPr>
          <w:ilvl w:val="0"/>
          <w:numId w:val="10"/>
        </w:numPr>
        <w:ind w:left="1170"/>
      </w:pPr>
      <w:r w:rsidRPr="00D46982">
        <w:rPr>
          <w:rFonts w:ascii="Verdana" w:hAnsi="Verdana" w:cs="Times New Roman"/>
          <w:sz w:val="20"/>
          <w:szCs w:val="20"/>
          <w:lang w:eastAsia="de-DE"/>
        </w:rPr>
        <w:t>Drehen der Flasche für hefehaltige Getränke</w:t>
      </w:r>
    </w:p>
    <w:p w14:paraId="41F92FA5" w14:textId="775EABAD" w:rsidR="00D46982" w:rsidRDefault="00D46982" w:rsidP="00D46982"/>
    <w:p w14:paraId="05ED1439" w14:textId="00137F28" w:rsidR="00D46982" w:rsidRDefault="00D46982" w:rsidP="00D46982"/>
    <w:p w14:paraId="0701D2B0" w14:textId="53661BB7" w:rsidR="00D46982" w:rsidRDefault="00D46982" w:rsidP="00D46982"/>
    <w:p w14:paraId="0F4210FB" w14:textId="77777777" w:rsidR="00D46982" w:rsidRDefault="00D46982" w:rsidP="00D46982"/>
    <w:permEnd w:id="34497352"/>
    <w:p w14:paraId="10DB06C2" w14:textId="69D2A415" w:rsidR="0011405C" w:rsidRDefault="0011405C" w:rsidP="0011405C">
      <w:pPr>
        <w:pStyle w:val="Textkrper-Zeileneinzug"/>
      </w:pPr>
      <w:r>
        <w:t xml:space="preserve">    </w:t>
      </w:r>
    </w:p>
    <w:p w14:paraId="3D9EF23B" w14:textId="77777777" w:rsidR="00313E41" w:rsidRDefault="00313E41" w:rsidP="009C71FB">
      <w:pPr>
        <w:pStyle w:val="berschrift2"/>
      </w:pPr>
      <w:r>
        <w:lastRenderedPageBreak/>
        <w:t>Fixpunkte</w:t>
      </w:r>
      <w:r w:rsidR="00BA038B">
        <w:t xml:space="preserve"> und Termine</w:t>
      </w:r>
      <w:r>
        <w:t xml:space="preserve"> </w:t>
      </w:r>
    </w:p>
    <w:p w14:paraId="7075B7F7" w14:textId="03548D3B" w:rsidR="00313E41" w:rsidRPr="0033754D" w:rsidRDefault="00BA038B" w:rsidP="00313E41">
      <w:pPr>
        <w:pStyle w:val="Textkrper-Zeileneinzug"/>
        <w:spacing w:after="0"/>
      </w:pPr>
      <w:r>
        <w:t xml:space="preserve">Die </w:t>
      </w:r>
      <w:r w:rsidR="00313E41">
        <w:t xml:space="preserve">Termine </w:t>
      </w:r>
      <w:r>
        <w:t>der Fixpunkte sind i</w:t>
      </w:r>
      <w:r w:rsidR="00313E41">
        <w:t>m Zeitplan</w:t>
      </w:r>
      <w:r>
        <w:t xml:space="preserve"> festgelegt</w:t>
      </w:r>
      <w:r w:rsidR="00094685">
        <w:t xml:space="preserve">. </w:t>
      </w:r>
      <w:r w:rsidR="00313E41">
        <w:t xml:space="preserve">Bis </w:t>
      </w:r>
      <w:r w:rsidR="006C19C9">
        <w:t xml:space="preserve">Ende November </w:t>
      </w:r>
      <w:permStart w:id="915372061" w:edGrp="everyone"/>
      <w:r w:rsidR="006C19C9">
        <w:t>20</w:t>
      </w:r>
      <w:r w:rsidR="009D526C">
        <w:t>1</w:t>
      </w:r>
      <w:r w:rsidR="00490E70">
        <w:t>8</w:t>
      </w:r>
      <w:permEnd w:id="915372061"/>
      <w:r w:rsidR="00313E41">
        <w:t xml:space="preserve"> müssen die Konstruktions- und Planungsarbeiten abgeschlossen sein. Die notwendigen Materia</w:t>
      </w:r>
      <w:r w:rsidR="002D5C89">
        <w:t>lien und Normteile sind vorhanden</w:t>
      </w:r>
      <w:r w:rsidR="00313E41">
        <w:t xml:space="preserve">. </w:t>
      </w:r>
      <w:r w:rsidR="007C0E8E">
        <w:t xml:space="preserve">             </w:t>
      </w:r>
    </w:p>
    <w:p w14:paraId="6F1F6AB3" w14:textId="77777777" w:rsidR="00313E41" w:rsidRDefault="00313E41" w:rsidP="009C71FB">
      <w:pPr>
        <w:pStyle w:val="berschrift2"/>
      </w:pPr>
      <w:r>
        <w:t>A</w:t>
      </w:r>
      <w:r w:rsidR="00BA038B">
        <w:t>rbeitsjournal, Projektordner und Zeitplan</w:t>
      </w:r>
    </w:p>
    <w:p w14:paraId="234D4B7E" w14:textId="61682C47" w:rsidR="00313E41" w:rsidRDefault="00313E41" w:rsidP="007C0E8E">
      <w:pPr>
        <w:pStyle w:val="Textkrper-Zeileneinzug"/>
      </w:pPr>
      <w:r>
        <w:t xml:space="preserve">Der Fortschritt der Projektbearbeitung wird in einem aktuell zu führenden </w:t>
      </w:r>
      <w:r w:rsidRPr="00094685">
        <w:rPr>
          <w:b/>
        </w:rPr>
        <w:t>Arbeitsjournal</w:t>
      </w:r>
      <w:r>
        <w:t xml:space="preserve"> fest</w:t>
      </w:r>
      <w:r w:rsidR="00A2728E">
        <w:t>ge</w:t>
      </w:r>
      <w:r w:rsidR="00C21D4E">
        <w:t xml:space="preserve">halten. </w:t>
      </w:r>
      <w:r>
        <w:t xml:space="preserve">Gliedern Sie Ihr Journal </w:t>
      </w:r>
      <w:r w:rsidR="007C0E8E">
        <w:t xml:space="preserve">z.B. </w:t>
      </w:r>
      <w:r>
        <w:t>nach</w:t>
      </w:r>
      <w:r w:rsidR="009C71FB">
        <w:t xml:space="preserve"> </w:t>
      </w:r>
      <w:r w:rsidR="007C0E8E">
        <w:t>dem folgenden</w:t>
      </w:r>
      <w:r>
        <w:t xml:space="preserve"> Muster:</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851"/>
        <w:gridCol w:w="850"/>
        <w:gridCol w:w="4111"/>
        <w:gridCol w:w="1843"/>
      </w:tblGrid>
      <w:tr w:rsidR="00313E41" w14:paraId="02580E29" w14:textId="77777777">
        <w:trPr>
          <w:cantSplit/>
          <w:trHeight w:val="393"/>
        </w:trPr>
        <w:tc>
          <w:tcPr>
            <w:tcW w:w="992" w:type="dxa"/>
            <w:vMerge w:val="restart"/>
            <w:tcBorders>
              <w:top w:val="single" w:sz="12" w:space="0" w:color="auto"/>
              <w:left w:val="single" w:sz="12" w:space="0" w:color="auto"/>
            </w:tcBorders>
            <w:vAlign w:val="center"/>
          </w:tcPr>
          <w:p w14:paraId="6755DAFE" w14:textId="77777777" w:rsidR="00313E41" w:rsidRDefault="00313E41" w:rsidP="00313E41">
            <w:pPr>
              <w:rPr>
                <w:rFonts w:ascii="Arial" w:hAnsi="Arial" w:cs="Arial"/>
                <w:b/>
              </w:rPr>
            </w:pPr>
            <w:r>
              <w:rPr>
                <w:rFonts w:ascii="Arial" w:hAnsi="Arial" w:cs="Arial"/>
                <w:b/>
              </w:rPr>
              <w:t>Datum</w:t>
            </w:r>
          </w:p>
        </w:tc>
        <w:tc>
          <w:tcPr>
            <w:tcW w:w="1701" w:type="dxa"/>
            <w:gridSpan w:val="2"/>
            <w:tcBorders>
              <w:top w:val="single" w:sz="12" w:space="0" w:color="auto"/>
              <w:bottom w:val="nil"/>
              <w:right w:val="single" w:sz="6" w:space="0" w:color="auto"/>
            </w:tcBorders>
            <w:vAlign w:val="center"/>
          </w:tcPr>
          <w:p w14:paraId="63BF2148" w14:textId="77777777" w:rsidR="00313E41" w:rsidRDefault="00313E41" w:rsidP="00313E41">
            <w:pPr>
              <w:jc w:val="center"/>
              <w:rPr>
                <w:rFonts w:ascii="Arial" w:hAnsi="Arial" w:cs="Arial"/>
                <w:sz w:val="16"/>
              </w:rPr>
            </w:pPr>
            <w:r>
              <w:rPr>
                <w:rFonts w:ascii="Arial" w:hAnsi="Arial" w:cs="Arial"/>
                <w:b/>
              </w:rPr>
              <w:t>Zeit</w:t>
            </w:r>
          </w:p>
        </w:tc>
        <w:tc>
          <w:tcPr>
            <w:tcW w:w="4111" w:type="dxa"/>
            <w:vMerge w:val="restart"/>
            <w:tcBorders>
              <w:top w:val="single" w:sz="12" w:space="0" w:color="auto"/>
              <w:left w:val="single" w:sz="6" w:space="0" w:color="auto"/>
              <w:right w:val="single" w:sz="4" w:space="0" w:color="auto"/>
            </w:tcBorders>
            <w:vAlign w:val="center"/>
          </w:tcPr>
          <w:p w14:paraId="366CAD49" w14:textId="77777777" w:rsidR="00313E41" w:rsidRDefault="00313E41" w:rsidP="00313E41">
            <w:pPr>
              <w:rPr>
                <w:rFonts w:ascii="Arial" w:hAnsi="Arial" w:cs="Arial"/>
                <w:b/>
                <w:bCs/>
              </w:rPr>
            </w:pPr>
            <w:r>
              <w:rPr>
                <w:rFonts w:ascii="Arial" w:hAnsi="Arial" w:cs="Arial"/>
                <w:b/>
                <w:bCs/>
              </w:rPr>
              <w:t>Tätigkeit, Probleme, Hilfe, Besonderes</w:t>
            </w:r>
          </w:p>
        </w:tc>
        <w:tc>
          <w:tcPr>
            <w:tcW w:w="1843" w:type="dxa"/>
            <w:vMerge w:val="restart"/>
            <w:tcBorders>
              <w:top w:val="single" w:sz="12" w:space="0" w:color="auto"/>
              <w:left w:val="single" w:sz="4" w:space="0" w:color="auto"/>
              <w:right w:val="single" w:sz="12" w:space="0" w:color="auto"/>
            </w:tcBorders>
            <w:vAlign w:val="center"/>
          </w:tcPr>
          <w:p w14:paraId="0240931A" w14:textId="77777777" w:rsidR="00313E41" w:rsidRDefault="00313E41" w:rsidP="00313E41">
            <w:pPr>
              <w:rPr>
                <w:rFonts w:ascii="Arial" w:hAnsi="Arial" w:cs="Arial"/>
                <w:b/>
                <w:bCs/>
              </w:rPr>
            </w:pPr>
            <w:r>
              <w:rPr>
                <w:rFonts w:ascii="Arial" w:hAnsi="Arial" w:cs="Arial"/>
                <w:b/>
                <w:bCs/>
              </w:rPr>
              <w:t>Name, Vorname</w:t>
            </w:r>
          </w:p>
        </w:tc>
      </w:tr>
      <w:tr w:rsidR="00313E41" w14:paraId="700A6174" w14:textId="77777777">
        <w:trPr>
          <w:cantSplit/>
          <w:trHeight w:val="210"/>
        </w:trPr>
        <w:tc>
          <w:tcPr>
            <w:tcW w:w="992" w:type="dxa"/>
            <w:vMerge/>
            <w:tcBorders>
              <w:left w:val="single" w:sz="12" w:space="0" w:color="auto"/>
              <w:bottom w:val="nil"/>
            </w:tcBorders>
          </w:tcPr>
          <w:p w14:paraId="0723F9D7" w14:textId="77777777" w:rsidR="00313E41" w:rsidRDefault="00313E41" w:rsidP="00313E41">
            <w:pPr>
              <w:rPr>
                <w:rFonts w:ascii="Arial" w:hAnsi="Arial" w:cs="Arial"/>
                <w:b/>
              </w:rPr>
            </w:pPr>
          </w:p>
        </w:tc>
        <w:tc>
          <w:tcPr>
            <w:tcW w:w="851" w:type="dxa"/>
            <w:tcBorders>
              <w:top w:val="nil"/>
              <w:bottom w:val="nil"/>
              <w:right w:val="single" w:sz="6" w:space="0" w:color="auto"/>
            </w:tcBorders>
            <w:vAlign w:val="center"/>
          </w:tcPr>
          <w:p w14:paraId="0A346766" w14:textId="77777777" w:rsidR="00313E41" w:rsidRDefault="00313E41" w:rsidP="00313E41">
            <w:pPr>
              <w:rPr>
                <w:rFonts w:ascii="Arial" w:hAnsi="Arial" w:cs="Arial"/>
                <w:sz w:val="16"/>
              </w:rPr>
            </w:pPr>
            <w:r>
              <w:rPr>
                <w:rFonts w:ascii="Arial" w:hAnsi="Arial" w:cs="Arial"/>
                <w:sz w:val="16"/>
              </w:rPr>
              <w:t>Unterricht</w:t>
            </w:r>
          </w:p>
        </w:tc>
        <w:tc>
          <w:tcPr>
            <w:tcW w:w="850" w:type="dxa"/>
            <w:tcBorders>
              <w:top w:val="nil"/>
              <w:bottom w:val="nil"/>
              <w:right w:val="single" w:sz="6" w:space="0" w:color="auto"/>
            </w:tcBorders>
            <w:vAlign w:val="center"/>
          </w:tcPr>
          <w:p w14:paraId="176F6C0C" w14:textId="77777777" w:rsidR="00313E41" w:rsidRDefault="00313E41" w:rsidP="00313E41">
            <w:pPr>
              <w:rPr>
                <w:rFonts w:ascii="Arial" w:hAnsi="Arial" w:cs="Arial"/>
                <w:sz w:val="16"/>
              </w:rPr>
            </w:pPr>
            <w:r>
              <w:rPr>
                <w:rFonts w:ascii="Arial" w:hAnsi="Arial" w:cs="Arial"/>
                <w:sz w:val="16"/>
              </w:rPr>
              <w:t>Freizeit</w:t>
            </w:r>
          </w:p>
        </w:tc>
        <w:tc>
          <w:tcPr>
            <w:tcW w:w="4111" w:type="dxa"/>
            <w:vMerge/>
            <w:tcBorders>
              <w:left w:val="single" w:sz="6" w:space="0" w:color="auto"/>
              <w:bottom w:val="nil"/>
              <w:right w:val="single" w:sz="4" w:space="0" w:color="auto"/>
            </w:tcBorders>
          </w:tcPr>
          <w:p w14:paraId="2890CE4A" w14:textId="77777777" w:rsidR="00313E41" w:rsidRDefault="00313E41" w:rsidP="00313E41">
            <w:pPr>
              <w:rPr>
                <w:b/>
              </w:rPr>
            </w:pPr>
          </w:p>
        </w:tc>
        <w:tc>
          <w:tcPr>
            <w:tcW w:w="1843" w:type="dxa"/>
            <w:vMerge/>
            <w:tcBorders>
              <w:left w:val="single" w:sz="4" w:space="0" w:color="auto"/>
              <w:bottom w:val="nil"/>
              <w:right w:val="single" w:sz="12" w:space="0" w:color="auto"/>
            </w:tcBorders>
          </w:tcPr>
          <w:p w14:paraId="5646AA91" w14:textId="77777777" w:rsidR="00313E41" w:rsidRDefault="00313E41" w:rsidP="00313E41">
            <w:pPr>
              <w:rPr>
                <w:b/>
              </w:rPr>
            </w:pPr>
          </w:p>
        </w:tc>
      </w:tr>
      <w:tr w:rsidR="00313E41" w14:paraId="341A056A" w14:textId="77777777">
        <w:trPr>
          <w:cantSplit/>
        </w:trPr>
        <w:tc>
          <w:tcPr>
            <w:tcW w:w="992" w:type="dxa"/>
            <w:tcBorders>
              <w:left w:val="single" w:sz="12" w:space="0" w:color="auto"/>
              <w:bottom w:val="single" w:sz="12" w:space="0" w:color="auto"/>
            </w:tcBorders>
          </w:tcPr>
          <w:p w14:paraId="594984BE" w14:textId="77777777" w:rsidR="00313E41" w:rsidRDefault="00313E41" w:rsidP="00313E41">
            <w:pPr>
              <w:pStyle w:val="Kopfzeile"/>
              <w:tabs>
                <w:tab w:val="clear" w:pos="4536"/>
                <w:tab w:val="clear" w:pos="9072"/>
              </w:tabs>
            </w:pPr>
          </w:p>
        </w:tc>
        <w:tc>
          <w:tcPr>
            <w:tcW w:w="851" w:type="dxa"/>
            <w:tcBorders>
              <w:bottom w:val="single" w:sz="12" w:space="0" w:color="auto"/>
              <w:right w:val="single" w:sz="6" w:space="0" w:color="auto"/>
            </w:tcBorders>
          </w:tcPr>
          <w:p w14:paraId="7476528C" w14:textId="77777777" w:rsidR="00313E41" w:rsidRDefault="00313E41" w:rsidP="00313E41"/>
        </w:tc>
        <w:tc>
          <w:tcPr>
            <w:tcW w:w="850" w:type="dxa"/>
            <w:tcBorders>
              <w:bottom w:val="single" w:sz="12" w:space="0" w:color="auto"/>
              <w:right w:val="single" w:sz="6" w:space="0" w:color="auto"/>
            </w:tcBorders>
          </w:tcPr>
          <w:p w14:paraId="7A49C9C7" w14:textId="77777777" w:rsidR="00313E41" w:rsidRDefault="00313E41" w:rsidP="00313E41"/>
        </w:tc>
        <w:tc>
          <w:tcPr>
            <w:tcW w:w="4111" w:type="dxa"/>
            <w:tcBorders>
              <w:left w:val="single" w:sz="6" w:space="0" w:color="auto"/>
              <w:bottom w:val="single" w:sz="12" w:space="0" w:color="auto"/>
              <w:right w:val="single" w:sz="4" w:space="0" w:color="auto"/>
            </w:tcBorders>
          </w:tcPr>
          <w:p w14:paraId="7BCEE07C" w14:textId="77777777" w:rsidR="00313E41" w:rsidRDefault="00313E41" w:rsidP="00313E41"/>
        </w:tc>
        <w:tc>
          <w:tcPr>
            <w:tcW w:w="1843" w:type="dxa"/>
            <w:tcBorders>
              <w:left w:val="single" w:sz="4" w:space="0" w:color="auto"/>
              <w:bottom w:val="single" w:sz="12" w:space="0" w:color="auto"/>
              <w:right w:val="single" w:sz="12" w:space="0" w:color="auto"/>
            </w:tcBorders>
          </w:tcPr>
          <w:p w14:paraId="4A86E55D" w14:textId="77777777" w:rsidR="00313E41" w:rsidRDefault="00313E41" w:rsidP="00313E41"/>
        </w:tc>
      </w:tr>
    </w:tbl>
    <w:p w14:paraId="113E04C2" w14:textId="175F3FAF" w:rsidR="00313E41" w:rsidRDefault="00094685" w:rsidP="00C21D4E">
      <w:pPr>
        <w:pStyle w:val="Textkrper-Zeileneinzug"/>
        <w:spacing w:before="120" w:after="0"/>
        <w:rPr>
          <w:b/>
        </w:rPr>
      </w:pPr>
      <w:r>
        <w:t>Sie f</w:t>
      </w:r>
      <w:r w:rsidR="009C71FB">
        <w:t xml:space="preserve">ühren </w:t>
      </w:r>
      <w:r w:rsidR="00313E41">
        <w:t xml:space="preserve">einen </w:t>
      </w:r>
      <w:r w:rsidR="00313E41" w:rsidRPr="00094685">
        <w:rPr>
          <w:b/>
        </w:rPr>
        <w:t>Projektordner</w:t>
      </w:r>
      <w:r w:rsidR="007C0E8E">
        <w:rPr>
          <w:b/>
        </w:rPr>
        <w:t xml:space="preserve"> </w:t>
      </w:r>
      <w:r w:rsidR="007C0E8E">
        <w:t>(Papierform oder elektronisch)</w:t>
      </w:r>
      <w:r w:rsidR="00313E41">
        <w:t>, dessen Register nach den Vorgaben des Blattes „Projektd</w:t>
      </w:r>
      <w:r w:rsidR="00C21D4E">
        <w:t xml:space="preserve">okumentation“ strukturiert ist. </w:t>
      </w:r>
      <w:r w:rsidR="00313E41">
        <w:t xml:space="preserve">Ihr persönlicher </w:t>
      </w:r>
      <w:r w:rsidR="00313E41" w:rsidRPr="0033754D">
        <w:rPr>
          <w:b/>
        </w:rPr>
        <w:t>Zeitplan</w:t>
      </w:r>
      <w:r w:rsidR="00313E41">
        <w:t xml:space="preserve"> gibt Auskunft über den weiteren Verlauf der Projektarbeit. </w:t>
      </w:r>
      <w:r w:rsidR="00D83FD0">
        <w:rPr>
          <w:b/>
        </w:rPr>
        <w:t>Berücksichtigen</w:t>
      </w:r>
      <w:r w:rsidR="00313E41" w:rsidRPr="00845708">
        <w:rPr>
          <w:b/>
        </w:rPr>
        <w:t xml:space="preserve"> Sie</w:t>
      </w:r>
      <w:r w:rsidR="009C71FB">
        <w:rPr>
          <w:b/>
        </w:rPr>
        <w:t xml:space="preserve"> </w:t>
      </w:r>
      <w:r w:rsidR="009C71FB" w:rsidRPr="00845708">
        <w:rPr>
          <w:b/>
        </w:rPr>
        <w:t>die fix vorgegebenen Termine</w:t>
      </w:r>
      <w:r w:rsidR="00313E41" w:rsidRPr="00845708">
        <w:rPr>
          <w:b/>
        </w:rPr>
        <w:t xml:space="preserve"> in Ihre</w:t>
      </w:r>
      <w:r w:rsidR="00D83FD0">
        <w:rPr>
          <w:b/>
        </w:rPr>
        <w:t>r</w:t>
      </w:r>
      <w:r w:rsidR="007C0E8E">
        <w:rPr>
          <w:b/>
        </w:rPr>
        <w:t xml:space="preserve"> Zeitplan</w:t>
      </w:r>
      <w:r w:rsidR="00D83FD0">
        <w:rPr>
          <w:b/>
        </w:rPr>
        <w:t>ung</w:t>
      </w:r>
      <w:r w:rsidR="007C0E8E">
        <w:rPr>
          <w:b/>
        </w:rPr>
        <w:t>.</w:t>
      </w:r>
    </w:p>
    <w:p w14:paraId="13493DED" w14:textId="08554804" w:rsidR="00BA038B" w:rsidRDefault="00BA038B" w:rsidP="009C71FB">
      <w:pPr>
        <w:pStyle w:val="berschrift2"/>
      </w:pPr>
      <w:r>
        <w:t>Anfallende Kosten für dieses Projekt</w:t>
      </w:r>
    </w:p>
    <w:p w14:paraId="4AB867BE" w14:textId="7F942195" w:rsidR="00D83FD0" w:rsidRDefault="00D31027" w:rsidP="00C21D4E">
      <w:pPr>
        <w:spacing w:after="120"/>
        <w:ind w:left="708"/>
        <w:rPr>
          <w:rFonts w:ascii="Verdana" w:hAnsi="Verdana"/>
        </w:rPr>
      </w:pPr>
      <w:r>
        <w:rPr>
          <w:rFonts w:ascii="Verdana" w:hAnsi="Verdana"/>
        </w:rPr>
        <w:t>Aus</w:t>
      </w:r>
      <w:r w:rsidR="0061732F">
        <w:rPr>
          <w:rFonts w:ascii="Verdana" w:hAnsi="Verdana"/>
        </w:rPr>
        <w:t xml:space="preserve"> der Kostenzusammenstellung im Pflichtenheft </w:t>
      </w:r>
      <w:r>
        <w:rPr>
          <w:rFonts w:ascii="Verdana" w:hAnsi="Verdana"/>
        </w:rPr>
        <w:t xml:space="preserve">geht hervor, dass für dieses Projekt mit Gesamtkosten von </w:t>
      </w:r>
      <w:r w:rsidR="0061732F">
        <w:rPr>
          <w:rFonts w:ascii="Verdana" w:hAnsi="Verdana"/>
        </w:rPr>
        <w:t xml:space="preserve">CHF </w:t>
      </w:r>
      <w:permStart w:id="992288087" w:edGrp="everyone"/>
      <w:r w:rsidR="00CB48B0">
        <w:rPr>
          <w:rFonts w:ascii="Verdana" w:hAnsi="Verdana"/>
        </w:rPr>
        <w:t xml:space="preserve">650.- </w:t>
      </w:r>
      <w:bookmarkStart w:id="1" w:name="_GoBack"/>
      <w:bookmarkEnd w:id="1"/>
      <w:permEnd w:id="992288087"/>
      <w:r w:rsidR="0061732F">
        <w:rPr>
          <w:rFonts w:ascii="Verdana" w:hAnsi="Verdana"/>
        </w:rPr>
        <w:t xml:space="preserve"> </w:t>
      </w:r>
      <w:r>
        <w:rPr>
          <w:rFonts w:ascii="Verdana" w:hAnsi="Verdana"/>
        </w:rPr>
        <w:t>zu rechnen ist</w:t>
      </w:r>
      <w:r w:rsidR="0061732F">
        <w:rPr>
          <w:rFonts w:ascii="Verdana" w:hAnsi="Verdana"/>
        </w:rPr>
        <w:t xml:space="preserve">. </w:t>
      </w:r>
      <w:r>
        <w:rPr>
          <w:rFonts w:ascii="Verdana" w:hAnsi="Verdana"/>
        </w:rPr>
        <w:t xml:space="preserve">Diese Kosten werden </w:t>
      </w:r>
      <w:r w:rsidR="00651E5C">
        <w:rPr>
          <w:rFonts w:ascii="Verdana" w:hAnsi="Verdana"/>
        </w:rPr>
        <w:t>folgenderweise</w:t>
      </w:r>
      <w:r>
        <w:rPr>
          <w:rFonts w:ascii="Verdana" w:hAnsi="Verdana"/>
        </w:rPr>
        <w:t xml:space="preserve"> aufgeteilt:</w:t>
      </w:r>
      <w:r w:rsidR="0061732F">
        <w:rPr>
          <w:rFonts w:ascii="Verdana" w:hAnsi="Verdana"/>
        </w:rPr>
        <w:t xml:space="preserve"> </w:t>
      </w:r>
    </w:p>
    <w:tbl>
      <w:tblPr>
        <w:tblStyle w:val="Tabellenraster"/>
        <w:tblW w:w="0" w:type="auto"/>
        <w:tblInd w:w="846" w:type="dxa"/>
        <w:tblLook w:val="04A0" w:firstRow="1" w:lastRow="0" w:firstColumn="1" w:lastColumn="0" w:noHBand="0" w:noVBand="1"/>
      </w:tblPr>
      <w:tblGrid>
        <w:gridCol w:w="2268"/>
        <w:gridCol w:w="6379"/>
      </w:tblGrid>
      <w:tr w:rsidR="0061732F" w14:paraId="2F4C4149" w14:textId="77777777" w:rsidTr="00651E5C">
        <w:tc>
          <w:tcPr>
            <w:tcW w:w="2268" w:type="dxa"/>
          </w:tcPr>
          <w:p w14:paraId="0947FD8D" w14:textId="5559835F" w:rsidR="0061732F" w:rsidRPr="0061732F" w:rsidRDefault="0061732F" w:rsidP="0061732F">
            <w:pPr>
              <w:rPr>
                <w:rFonts w:ascii="Verdana" w:hAnsi="Verdana"/>
                <w:b/>
              </w:rPr>
            </w:pPr>
            <w:r w:rsidRPr="0061732F">
              <w:rPr>
                <w:rFonts w:ascii="Verdana" w:hAnsi="Verdana"/>
                <w:b/>
              </w:rPr>
              <w:t>Betrag in CHF</w:t>
            </w:r>
          </w:p>
        </w:tc>
        <w:tc>
          <w:tcPr>
            <w:tcW w:w="6379" w:type="dxa"/>
          </w:tcPr>
          <w:p w14:paraId="29D6C4E5" w14:textId="4F724F4D" w:rsidR="0061732F" w:rsidRPr="0061732F" w:rsidRDefault="0061732F" w:rsidP="00651E5C">
            <w:pPr>
              <w:rPr>
                <w:rFonts w:ascii="Verdana" w:hAnsi="Verdana"/>
                <w:b/>
              </w:rPr>
            </w:pPr>
            <w:r w:rsidRPr="0061732F">
              <w:rPr>
                <w:rFonts w:ascii="Verdana" w:hAnsi="Verdana"/>
                <w:b/>
              </w:rPr>
              <w:t xml:space="preserve">Wer </w:t>
            </w:r>
            <w:r w:rsidR="00651E5C">
              <w:rPr>
                <w:rFonts w:ascii="Verdana" w:hAnsi="Verdana"/>
                <w:b/>
              </w:rPr>
              <w:t>kommt für die Kosten auf</w:t>
            </w:r>
            <w:r w:rsidRPr="0061732F">
              <w:rPr>
                <w:rFonts w:ascii="Verdana" w:hAnsi="Verdana"/>
                <w:b/>
              </w:rPr>
              <w:t>?</w:t>
            </w:r>
          </w:p>
        </w:tc>
      </w:tr>
      <w:tr w:rsidR="0061732F" w14:paraId="0328F643" w14:textId="77777777" w:rsidTr="00651E5C">
        <w:tc>
          <w:tcPr>
            <w:tcW w:w="2268" w:type="dxa"/>
          </w:tcPr>
          <w:p w14:paraId="1B715AEC" w14:textId="7F9E3F1E" w:rsidR="0061732F" w:rsidRDefault="0061732F" w:rsidP="0061732F">
            <w:pPr>
              <w:rPr>
                <w:rFonts w:ascii="Verdana" w:hAnsi="Verdana"/>
              </w:rPr>
            </w:pPr>
            <w:r>
              <w:rPr>
                <w:rFonts w:ascii="Verdana" w:hAnsi="Verdana"/>
              </w:rPr>
              <w:t>250.-</w:t>
            </w:r>
          </w:p>
        </w:tc>
        <w:tc>
          <w:tcPr>
            <w:tcW w:w="6379" w:type="dxa"/>
          </w:tcPr>
          <w:p w14:paraId="66B9DB8F" w14:textId="6BC235A5" w:rsidR="0061732F" w:rsidRDefault="0061732F" w:rsidP="0061732F">
            <w:pPr>
              <w:rPr>
                <w:rFonts w:ascii="Verdana" w:hAnsi="Verdana"/>
              </w:rPr>
            </w:pPr>
            <w:r>
              <w:rPr>
                <w:rFonts w:ascii="Verdana" w:hAnsi="Verdana"/>
              </w:rPr>
              <w:t>Berufsfachschule BBB</w:t>
            </w:r>
          </w:p>
        </w:tc>
      </w:tr>
      <w:tr w:rsidR="0061732F" w14:paraId="3778E9B6" w14:textId="77777777" w:rsidTr="00651E5C">
        <w:tc>
          <w:tcPr>
            <w:tcW w:w="2268" w:type="dxa"/>
          </w:tcPr>
          <w:p w14:paraId="557C1EBD" w14:textId="6248AF8F" w:rsidR="0061732F" w:rsidRDefault="00094685" w:rsidP="0061732F">
            <w:pPr>
              <w:rPr>
                <w:rFonts w:ascii="Verdana" w:hAnsi="Verdana"/>
              </w:rPr>
            </w:pPr>
            <w:permStart w:id="170270448" w:edGrp="everyone"/>
            <w:r>
              <w:rPr>
                <w:rFonts w:ascii="Verdana" w:hAnsi="Verdana"/>
              </w:rPr>
              <w:t>1</w:t>
            </w:r>
            <w:r w:rsidR="0061732F">
              <w:rPr>
                <w:rFonts w:ascii="Verdana" w:hAnsi="Verdana"/>
              </w:rPr>
              <w:t>00.-</w:t>
            </w:r>
            <w:r w:rsidR="0005236F">
              <w:rPr>
                <w:rFonts w:ascii="Verdana" w:hAnsi="Verdana"/>
              </w:rPr>
              <w:t xml:space="preserve"> </w:t>
            </w:r>
            <w:permEnd w:id="170270448"/>
            <w:r w:rsidR="0061732F">
              <w:rPr>
                <w:rFonts w:ascii="Verdana" w:hAnsi="Verdana"/>
              </w:rPr>
              <w:t xml:space="preserve"> </w:t>
            </w:r>
          </w:p>
        </w:tc>
        <w:tc>
          <w:tcPr>
            <w:tcW w:w="6379" w:type="dxa"/>
          </w:tcPr>
          <w:p w14:paraId="15B40D8F" w14:textId="22E3AC48" w:rsidR="0061732F" w:rsidRDefault="00A331A0" w:rsidP="0061732F">
            <w:pPr>
              <w:rPr>
                <w:rFonts w:ascii="Verdana" w:hAnsi="Verdana"/>
              </w:rPr>
            </w:pPr>
            <w:permStart w:id="1166875023" w:edGrp="everyone"/>
            <w:r>
              <w:rPr>
                <w:rFonts w:ascii="Verdana" w:hAnsi="Verdana"/>
              </w:rPr>
              <w:t xml:space="preserve">Rockwell </w:t>
            </w:r>
            <w:r w:rsidR="00094685">
              <w:rPr>
                <w:rFonts w:ascii="Verdana" w:hAnsi="Verdana"/>
              </w:rPr>
              <w:t xml:space="preserve"> </w:t>
            </w:r>
            <w:permEnd w:id="1166875023"/>
          </w:p>
        </w:tc>
      </w:tr>
      <w:tr w:rsidR="0061732F" w14:paraId="12C930DB" w14:textId="77777777" w:rsidTr="00651E5C">
        <w:tc>
          <w:tcPr>
            <w:tcW w:w="2268" w:type="dxa"/>
          </w:tcPr>
          <w:p w14:paraId="07D64D40" w14:textId="5A73DD9B" w:rsidR="0061732F" w:rsidRDefault="0005236F" w:rsidP="0061732F">
            <w:pPr>
              <w:rPr>
                <w:rFonts w:ascii="Verdana" w:hAnsi="Verdana"/>
              </w:rPr>
            </w:pPr>
            <w:permStart w:id="1188116298" w:edGrp="everyone"/>
            <w:r>
              <w:rPr>
                <w:rFonts w:ascii="Verdana" w:hAnsi="Verdana"/>
              </w:rPr>
              <w:t xml:space="preserve">250.- </w:t>
            </w:r>
            <w:permEnd w:id="1188116298"/>
          </w:p>
        </w:tc>
        <w:tc>
          <w:tcPr>
            <w:tcW w:w="6379" w:type="dxa"/>
          </w:tcPr>
          <w:p w14:paraId="435E46A6" w14:textId="34F8ADCA" w:rsidR="0061732F" w:rsidRDefault="00A331A0" w:rsidP="00753E62">
            <w:pPr>
              <w:rPr>
                <w:rFonts w:ascii="Verdana" w:hAnsi="Verdana"/>
              </w:rPr>
            </w:pPr>
            <w:permStart w:id="1466267921" w:edGrp="everyone"/>
            <w:r>
              <w:rPr>
                <w:rFonts w:ascii="Verdana" w:hAnsi="Verdana"/>
              </w:rPr>
              <w:t xml:space="preserve">Swisslog  </w:t>
            </w:r>
            <w:permEnd w:id="1466267921"/>
          </w:p>
        </w:tc>
      </w:tr>
      <w:tr w:rsidR="0061732F" w14:paraId="7D3FBE97" w14:textId="77777777" w:rsidTr="00651E5C">
        <w:tc>
          <w:tcPr>
            <w:tcW w:w="2268" w:type="dxa"/>
          </w:tcPr>
          <w:p w14:paraId="3293C8CE" w14:textId="471A4F8B" w:rsidR="0061732F" w:rsidRDefault="00A331A0" w:rsidP="00094685">
            <w:pPr>
              <w:rPr>
                <w:rFonts w:ascii="Verdana" w:hAnsi="Verdana"/>
              </w:rPr>
            </w:pPr>
            <w:permStart w:id="1986996429" w:edGrp="everyone"/>
            <w:r>
              <w:rPr>
                <w:rFonts w:ascii="Verdana" w:hAnsi="Verdana"/>
              </w:rPr>
              <w:t xml:space="preserve">Evt. Material </w:t>
            </w:r>
            <w:permEnd w:id="1986996429"/>
          </w:p>
        </w:tc>
        <w:tc>
          <w:tcPr>
            <w:tcW w:w="6379" w:type="dxa"/>
          </w:tcPr>
          <w:p w14:paraId="6A8B4E17" w14:textId="7B370EFB" w:rsidR="0061732F" w:rsidRDefault="00A331A0" w:rsidP="0061732F">
            <w:pPr>
              <w:rPr>
                <w:rFonts w:ascii="Verdana" w:hAnsi="Verdana"/>
              </w:rPr>
            </w:pPr>
            <w:permStart w:id="935789322" w:edGrp="everyone"/>
            <w:r>
              <w:rPr>
                <w:rFonts w:ascii="Verdana" w:hAnsi="Verdana"/>
              </w:rPr>
              <w:t xml:space="preserve">GE </w:t>
            </w:r>
            <w:permEnd w:id="935789322"/>
          </w:p>
        </w:tc>
      </w:tr>
      <w:tr w:rsidR="0061732F" w14:paraId="78BAFB2B" w14:textId="77777777" w:rsidTr="00651E5C">
        <w:tc>
          <w:tcPr>
            <w:tcW w:w="2268" w:type="dxa"/>
          </w:tcPr>
          <w:p w14:paraId="02344169" w14:textId="5EBEEFB1" w:rsidR="0061732F" w:rsidRDefault="00094685" w:rsidP="0061732F">
            <w:pPr>
              <w:rPr>
                <w:rFonts w:ascii="Verdana" w:hAnsi="Verdana"/>
              </w:rPr>
            </w:pPr>
            <w:permStart w:id="1875197411" w:edGrp="everyone"/>
            <w:r>
              <w:rPr>
                <w:rFonts w:ascii="Verdana" w:hAnsi="Verdana"/>
              </w:rPr>
              <w:t>……</w:t>
            </w:r>
            <w:permEnd w:id="1875197411"/>
          </w:p>
        </w:tc>
        <w:tc>
          <w:tcPr>
            <w:tcW w:w="6379" w:type="dxa"/>
          </w:tcPr>
          <w:p w14:paraId="29BDFDB6" w14:textId="42578012" w:rsidR="0061732F" w:rsidRDefault="00094685" w:rsidP="0061732F">
            <w:pPr>
              <w:rPr>
                <w:rFonts w:ascii="Verdana" w:hAnsi="Verdana"/>
              </w:rPr>
            </w:pPr>
            <w:permStart w:id="2083068208" w:edGrp="everyone"/>
            <w:r>
              <w:rPr>
                <w:rFonts w:ascii="Verdana" w:hAnsi="Verdana"/>
              </w:rPr>
              <w:t>……</w:t>
            </w:r>
            <w:permEnd w:id="2083068208"/>
          </w:p>
        </w:tc>
      </w:tr>
      <w:tr w:rsidR="00CB06E1" w14:paraId="7F52FE81" w14:textId="77777777" w:rsidTr="00651E5C">
        <w:tc>
          <w:tcPr>
            <w:tcW w:w="2268" w:type="dxa"/>
          </w:tcPr>
          <w:p w14:paraId="394DFE89" w14:textId="5922DEF4" w:rsidR="00CB06E1" w:rsidRDefault="00094685" w:rsidP="0061732F">
            <w:pPr>
              <w:rPr>
                <w:rFonts w:ascii="Verdana" w:hAnsi="Verdana"/>
              </w:rPr>
            </w:pPr>
            <w:permStart w:id="2146243331" w:edGrp="everyone"/>
            <w:r>
              <w:rPr>
                <w:rFonts w:ascii="Verdana" w:hAnsi="Verdana"/>
              </w:rPr>
              <w:t>……</w:t>
            </w:r>
            <w:permEnd w:id="2146243331"/>
          </w:p>
        </w:tc>
        <w:tc>
          <w:tcPr>
            <w:tcW w:w="6379" w:type="dxa"/>
          </w:tcPr>
          <w:p w14:paraId="002AA6F0" w14:textId="76D53AAD" w:rsidR="00CB06E1" w:rsidRDefault="00094685" w:rsidP="0061732F">
            <w:pPr>
              <w:rPr>
                <w:rFonts w:ascii="Verdana" w:hAnsi="Verdana"/>
              </w:rPr>
            </w:pPr>
            <w:permStart w:id="1838314913" w:edGrp="everyone"/>
            <w:r>
              <w:rPr>
                <w:rFonts w:ascii="Verdana" w:hAnsi="Verdana"/>
              </w:rPr>
              <w:t>……</w:t>
            </w:r>
            <w:permEnd w:id="1838314913"/>
          </w:p>
        </w:tc>
      </w:tr>
      <w:tr w:rsidR="00CB06E1" w14:paraId="25D0B07B" w14:textId="77777777" w:rsidTr="00651E5C">
        <w:tc>
          <w:tcPr>
            <w:tcW w:w="2268" w:type="dxa"/>
          </w:tcPr>
          <w:p w14:paraId="39CC7DD1" w14:textId="630FB8B5" w:rsidR="00CB06E1" w:rsidRDefault="00094685" w:rsidP="0061732F">
            <w:pPr>
              <w:rPr>
                <w:rFonts w:ascii="Verdana" w:hAnsi="Verdana"/>
              </w:rPr>
            </w:pPr>
            <w:permStart w:id="1692487894" w:edGrp="everyone"/>
            <w:r>
              <w:rPr>
                <w:rFonts w:ascii="Verdana" w:hAnsi="Verdana"/>
              </w:rPr>
              <w:t>……</w:t>
            </w:r>
            <w:permEnd w:id="1692487894"/>
          </w:p>
        </w:tc>
        <w:tc>
          <w:tcPr>
            <w:tcW w:w="6379" w:type="dxa"/>
          </w:tcPr>
          <w:p w14:paraId="7503974F" w14:textId="1633C3C3" w:rsidR="00CB06E1" w:rsidRDefault="00094685" w:rsidP="0061732F">
            <w:pPr>
              <w:rPr>
                <w:rFonts w:ascii="Verdana" w:hAnsi="Verdana"/>
              </w:rPr>
            </w:pPr>
            <w:permStart w:id="894714812" w:edGrp="everyone"/>
            <w:r>
              <w:rPr>
                <w:rFonts w:ascii="Verdana" w:hAnsi="Verdana"/>
              </w:rPr>
              <w:t>……</w:t>
            </w:r>
            <w:permEnd w:id="894714812"/>
          </w:p>
        </w:tc>
      </w:tr>
      <w:tr w:rsidR="00CB06E1" w14:paraId="3E7F7DE0" w14:textId="77777777" w:rsidTr="00651E5C">
        <w:tc>
          <w:tcPr>
            <w:tcW w:w="2268" w:type="dxa"/>
          </w:tcPr>
          <w:p w14:paraId="1414C230" w14:textId="24BC35E3" w:rsidR="00CB06E1" w:rsidRDefault="00094685" w:rsidP="0061732F">
            <w:pPr>
              <w:rPr>
                <w:rFonts w:ascii="Verdana" w:hAnsi="Verdana"/>
              </w:rPr>
            </w:pPr>
            <w:permStart w:id="670172123" w:edGrp="everyone"/>
            <w:r>
              <w:rPr>
                <w:rFonts w:ascii="Verdana" w:hAnsi="Verdana"/>
              </w:rPr>
              <w:t>……</w:t>
            </w:r>
            <w:permEnd w:id="670172123"/>
          </w:p>
        </w:tc>
        <w:tc>
          <w:tcPr>
            <w:tcW w:w="6379" w:type="dxa"/>
          </w:tcPr>
          <w:p w14:paraId="7B6A77B6" w14:textId="0A179757" w:rsidR="00CB06E1" w:rsidRDefault="00094685" w:rsidP="0061732F">
            <w:pPr>
              <w:rPr>
                <w:rFonts w:ascii="Verdana" w:hAnsi="Verdana"/>
              </w:rPr>
            </w:pPr>
            <w:permStart w:id="682046688" w:edGrp="everyone"/>
            <w:r>
              <w:rPr>
                <w:rFonts w:ascii="Verdana" w:hAnsi="Verdana"/>
              </w:rPr>
              <w:t>……</w:t>
            </w:r>
            <w:permEnd w:id="682046688"/>
          </w:p>
        </w:tc>
      </w:tr>
      <w:tr w:rsidR="00CB06E1" w14:paraId="5384813F" w14:textId="77777777" w:rsidTr="00651E5C">
        <w:tc>
          <w:tcPr>
            <w:tcW w:w="2268" w:type="dxa"/>
          </w:tcPr>
          <w:p w14:paraId="6F983CA5" w14:textId="26F7B01C" w:rsidR="00CB06E1" w:rsidRDefault="00094685" w:rsidP="0061732F">
            <w:pPr>
              <w:rPr>
                <w:rFonts w:ascii="Verdana" w:hAnsi="Verdana"/>
              </w:rPr>
            </w:pPr>
            <w:permStart w:id="269038825" w:edGrp="everyone"/>
            <w:r>
              <w:rPr>
                <w:rFonts w:ascii="Verdana" w:hAnsi="Verdana"/>
              </w:rPr>
              <w:t>……</w:t>
            </w:r>
            <w:permEnd w:id="269038825"/>
          </w:p>
        </w:tc>
        <w:tc>
          <w:tcPr>
            <w:tcW w:w="6379" w:type="dxa"/>
          </w:tcPr>
          <w:p w14:paraId="3E5B66D3" w14:textId="68BC0623" w:rsidR="00CB06E1" w:rsidRDefault="00094685" w:rsidP="0061732F">
            <w:pPr>
              <w:rPr>
                <w:rFonts w:ascii="Verdana" w:hAnsi="Verdana"/>
              </w:rPr>
            </w:pPr>
            <w:permStart w:id="1548618684" w:edGrp="everyone"/>
            <w:r>
              <w:rPr>
                <w:rFonts w:ascii="Verdana" w:hAnsi="Verdana"/>
              </w:rPr>
              <w:t>……</w:t>
            </w:r>
            <w:permEnd w:id="1548618684"/>
          </w:p>
        </w:tc>
      </w:tr>
    </w:tbl>
    <w:p w14:paraId="64A4C508" w14:textId="32D903E6" w:rsidR="0061732F" w:rsidRDefault="0061732F" w:rsidP="0061732F">
      <w:pPr>
        <w:ind w:left="708"/>
        <w:rPr>
          <w:rFonts w:ascii="Verdana" w:hAnsi="Verdana"/>
        </w:rPr>
      </w:pPr>
    </w:p>
    <w:p w14:paraId="5FBC1DA8" w14:textId="07FCE136" w:rsidR="00BA038B" w:rsidRDefault="00AA573E" w:rsidP="004C0F4D">
      <w:pPr>
        <w:pStyle w:val="berschrift2"/>
        <w:spacing w:before="120"/>
      </w:pPr>
      <w:r>
        <w:t>A</w:t>
      </w:r>
      <w:r w:rsidR="00BA038B">
        <w:t>rbeitsaufwand für dieses Projekt (pro Bearbeiter/in)</w:t>
      </w:r>
    </w:p>
    <w:p w14:paraId="12BF78CE" w14:textId="6618676F" w:rsidR="00651E5C" w:rsidRDefault="00651E5C" w:rsidP="00BA038B">
      <w:pPr>
        <w:pStyle w:val="Textkrper-Zeileneinzug"/>
      </w:pPr>
      <w:r>
        <w:t xml:space="preserve">Der geplante Arbeitsaufwand für diese Projektarbeit ist total </w:t>
      </w:r>
      <w:permStart w:id="1469925516" w:edGrp="everyone"/>
      <w:r w:rsidR="00753BA1">
        <w:t>12</w:t>
      </w:r>
      <w:r>
        <w:t>0</w:t>
      </w:r>
      <w:permEnd w:id="1469925516"/>
      <w:r>
        <w:t xml:space="preserve"> Stunden. Davon müssen </w:t>
      </w:r>
      <w:r w:rsidR="00BA038B">
        <w:t>Arbeit</w:t>
      </w:r>
      <w:r>
        <w:t xml:space="preserve">en folgendermassen </w:t>
      </w:r>
      <w:r w:rsidR="00BA038B">
        <w:t xml:space="preserve">extern oder am Arbeitsplatz </w:t>
      </w:r>
      <w:r>
        <w:t>erledigt werden:</w:t>
      </w:r>
    </w:p>
    <w:tbl>
      <w:tblPr>
        <w:tblStyle w:val="Tabellenraster"/>
        <w:tblW w:w="0" w:type="auto"/>
        <w:tblInd w:w="846" w:type="dxa"/>
        <w:tblLook w:val="04A0" w:firstRow="1" w:lastRow="0" w:firstColumn="1" w:lastColumn="0" w:noHBand="0" w:noVBand="1"/>
      </w:tblPr>
      <w:tblGrid>
        <w:gridCol w:w="1984"/>
        <w:gridCol w:w="2835"/>
        <w:gridCol w:w="1560"/>
        <w:gridCol w:w="2268"/>
      </w:tblGrid>
      <w:tr w:rsidR="007D7323" w14:paraId="7FDDFE20" w14:textId="37B61550" w:rsidTr="00753E62">
        <w:tc>
          <w:tcPr>
            <w:tcW w:w="1984" w:type="dxa"/>
          </w:tcPr>
          <w:p w14:paraId="16144206" w14:textId="1C33320F" w:rsidR="007D7323" w:rsidRPr="0061732F" w:rsidRDefault="007D7323" w:rsidP="007D7323">
            <w:pPr>
              <w:rPr>
                <w:rFonts w:ascii="Verdana" w:hAnsi="Verdana"/>
                <w:b/>
              </w:rPr>
            </w:pPr>
            <w:r>
              <w:rPr>
                <w:rFonts w:ascii="Verdana" w:hAnsi="Verdana"/>
                <w:b/>
              </w:rPr>
              <w:t>Bearbeiter/in</w:t>
            </w:r>
          </w:p>
        </w:tc>
        <w:tc>
          <w:tcPr>
            <w:tcW w:w="2835" w:type="dxa"/>
          </w:tcPr>
          <w:p w14:paraId="513F08AE" w14:textId="25580252" w:rsidR="007D7323" w:rsidRPr="0061732F" w:rsidRDefault="007D7323" w:rsidP="007D7323">
            <w:pPr>
              <w:rPr>
                <w:rFonts w:ascii="Verdana" w:hAnsi="Verdana"/>
                <w:b/>
              </w:rPr>
            </w:pPr>
            <w:r>
              <w:rPr>
                <w:rFonts w:ascii="Verdana" w:hAnsi="Verdana"/>
                <w:b/>
              </w:rPr>
              <w:t>Art der Arbeit</w:t>
            </w:r>
          </w:p>
        </w:tc>
        <w:tc>
          <w:tcPr>
            <w:tcW w:w="1560" w:type="dxa"/>
          </w:tcPr>
          <w:p w14:paraId="2235AA96" w14:textId="2CBBB7D4" w:rsidR="007D7323" w:rsidRPr="0061732F" w:rsidRDefault="00753E62" w:rsidP="007D7323">
            <w:pPr>
              <w:rPr>
                <w:rFonts w:ascii="Verdana" w:hAnsi="Verdana"/>
                <w:b/>
              </w:rPr>
            </w:pPr>
            <w:r>
              <w:rPr>
                <w:rFonts w:ascii="Verdana" w:hAnsi="Verdana"/>
                <w:b/>
              </w:rPr>
              <w:t>Geschätzte Dauer in h</w:t>
            </w:r>
          </w:p>
        </w:tc>
        <w:tc>
          <w:tcPr>
            <w:tcW w:w="2268" w:type="dxa"/>
          </w:tcPr>
          <w:p w14:paraId="5F5C68B1" w14:textId="6F32508A" w:rsidR="007D7323" w:rsidRPr="0061732F" w:rsidRDefault="007D7323" w:rsidP="007D7323">
            <w:pPr>
              <w:rPr>
                <w:rFonts w:ascii="Verdana" w:hAnsi="Verdana"/>
                <w:b/>
              </w:rPr>
            </w:pPr>
            <w:r>
              <w:rPr>
                <w:rFonts w:ascii="Verdana" w:hAnsi="Verdana"/>
                <w:b/>
              </w:rPr>
              <w:t>Verantwortliche Person im Betrieb</w:t>
            </w:r>
          </w:p>
        </w:tc>
      </w:tr>
      <w:tr w:rsidR="007D7323" w14:paraId="11BEC1A5" w14:textId="2C45D2F8" w:rsidTr="00753E62">
        <w:tc>
          <w:tcPr>
            <w:tcW w:w="1984" w:type="dxa"/>
          </w:tcPr>
          <w:p w14:paraId="026B1654" w14:textId="61DCEE82" w:rsidR="007D7323" w:rsidRDefault="00AA573E" w:rsidP="007D7323">
            <w:pPr>
              <w:rPr>
                <w:rFonts w:ascii="Verdana" w:hAnsi="Verdana"/>
              </w:rPr>
            </w:pPr>
            <w:permStart w:id="1237269829" w:edGrp="everyone"/>
            <w:r>
              <w:rPr>
                <w:rFonts w:ascii="Verdana" w:hAnsi="Verdana"/>
              </w:rPr>
              <w:t>Nico Müller</w:t>
            </w:r>
            <w:permEnd w:id="1237269829"/>
          </w:p>
        </w:tc>
        <w:tc>
          <w:tcPr>
            <w:tcW w:w="2835" w:type="dxa"/>
          </w:tcPr>
          <w:p w14:paraId="64C89F4A" w14:textId="5284120F" w:rsidR="007D7323" w:rsidRDefault="00856BF4" w:rsidP="007D7323">
            <w:pPr>
              <w:rPr>
                <w:rFonts w:ascii="Verdana" w:hAnsi="Verdana"/>
              </w:rPr>
            </w:pPr>
            <w:permStart w:id="952573351" w:edGrp="everyone"/>
            <w:r>
              <w:rPr>
                <w:rFonts w:ascii="Verdana" w:hAnsi="Verdana"/>
              </w:rPr>
              <w:t>Konstruieren</w:t>
            </w:r>
            <w:r w:rsidR="00D16E3B">
              <w:rPr>
                <w:rFonts w:ascii="Verdana" w:hAnsi="Verdana"/>
              </w:rPr>
              <w:t>/ CAD</w:t>
            </w:r>
            <w:permEnd w:id="952573351"/>
            <w:r w:rsidR="007D7323">
              <w:rPr>
                <w:rFonts w:ascii="Verdana" w:hAnsi="Verdana"/>
              </w:rPr>
              <w:t xml:space="preserve"> </w:t>
            </w:r>
          </w:p>
        </w:tc>
        <w:tc>
          <w:tcPr>
            <w:tcW w:w="1560" w:type="dxa"/>
          </w:tcPr>
          <w:p w14:paraId="61443C00" w14:textId="669B7E2E" w:rsidR="007D7323" w:rsidRDefault="00753BA1" w:rsidP="007D7323">
            <w:pPr>
              <w:rPr>
                <w:rFonts w:ascii="Verdana" w:hAnsi="Verdana"/>
              </w:rPr>
            </w:pPr>
            <w:permStart w:id="444013780" w:edGrp="everyone"/>
            <w:r>
              <w:rPr>
                <w:rFonts w:ascii="Verdana" w:hAnsi="Verdana"/>
              </w:rPr>
              <w:t>15</w:t>
            </w:r>
            <w:r w:rsidR="00AA573E">
              <w:rPr>
                <w:rFonts w:ascii="Verdana" w:hAnsi="Verdana"/>
              </w:rPr>
              <w:t xml:space="preserve"> </w:t>
            </w:r>
            <w:permEnd w:id="444013780"/>
          </w:p>
        </w:tc>
        <w:tc>
          <w:tcPr>
            <w:tcW w:w="2268" w:type="dxa"/>
          </w:tcPr>
          <w:p w14:paraId="0DBB2CAB" w14:textId="339B6A36" w:rsidR="007D7323" w:rsidRDefault="0009453F" w:rsidP="007D7323">
            <w:pPr>
              <w:rPr>
                <w:rFonts w:ascii="Verdana" w:hAnsi="Verdana"/>
              </w:rPr>
            </w:pPr>
            <w:permStart w:id="1640986530" w:edGrp="everyone"/>
            <w:r>
              <w:rPr>
                <w:rFonts w:ascii="Verdana" w:hAnsi="Verdana"/>
              </w:rPr>
              <w:t>……</w:t>
            </w:r>
            <w:permEnd w:id="1640986530"/>
          </w:p>
        </w:tc>
      </w:tr>
      <w:tr w:rsidR="007D7323" w14:paraId="6AB4A875" w14:textId="6B27A74A" w:rsidTr="00753E62">
        <w:tc>
          <w:tcPr>
            <w:tcW w:w="1984" w:type="dxa"/>
          </w:tcPr>
          <w:p w14:paraId="5E1781CD" w14:textId="190803E9" w:rsidR="007D7323" w:rsidRDefault="00AA573E" w:rsidP="007D7323">
            <w:pPr>
              <w:rPr>
                <w:rFonts w:ascii="Verdana" w:hAnsi="Verdana"/>
              </w:rPr>
            </w:pPr>
            <w:permStart w:id="354449726" w:edGrp="everyone"/>
            <w:r>
              <w:rPr>
                <w:rFonts w:ascii="Verdana" w:hAnsi="Verdana"/>
              </w:rPr>
              <w:t>Nico Müller</w:t>
            </w:r>
            <w:permEnd w:id="354449726"/>
          </w:p>
        </w:tc>
        <w:tc>
          <w:tcPr>
            <w:tcW w:w="2835" w:type="dxa"/>
          </w:tcPr>
          <w:p w14:paraId="147CE3A7" w14:textId="44EB81AE" w:rsidR="007D7323" w:rsidRDefault="007D7323" w:rsidP="007D7323">
            <w:pPr>
              <w:rPr>
                <w:rFonts w:ascii="Verdana" w:hAnsi="Verdana"/>
              </w:rPr>
            </w:pPr>
            <w:permStart w:id="810887428" w:edGrp="everyone"/>
            <w:r>
              <w:rPr>
                <w:rFonts w:ascii="Verdana" w:hAnsi="Verdana"/>
              </w:rPr>
              <w:t>M</w:t>
            </w:r>
            <w:r w:rsidR="00D16E3B">
              <w:rPr>
                <w:rFonts w:ascii="Verdana" w:hAnsi="Verdana"/>
              </w:rPr>
              <w:t xml:space="preserve">echanische Fertigung </w:t>
            </w:r>
            <w:permEnd w:id="810887428"/>
          </w:p>
        </w:tc>
        <w:tc>
          <w:tcPr>
            <w:tcW w:w="1560" w:type="dxa"/>
          </w:tcPr>
          <w:p w14:paraId="46DB6B6A" w14:textId="488ECEB0" w:rsidR="007D7323" w:rsidRDefault="00753BA1" w:rsidP="007D7323">
            <w:pPr>
              <w:rPr>
                <w:rFonts w:ascii="Verdana" w:hAnsi="Verdana"/>
              </w:rPr>
            </w:pPr>
            <w:permStart w:id="211527" w:edGrp="everyone"/>
            <w:r>
              <w:rPr>
                <w:rFonts w:ascii="Verdana" w:hAnsi="Verdana"/>
              </w:rPr>
              <w:t>15</w:t>
            </w:r>
            <w:r w:rsidR="00AA573E">
              <w:rPr>
                <w:rFonts w:ascii="Verdana" w:hAnsi="Verdana"/>
              </w:rPr>
              <w:t xml:space="preserve"> </w:t>
            </w:r>
            <w:permEnd w:id="211527"/>
          </w:p>
        </w:tc>
        <w:tc>
          <w:tcPr>
            <w:tcW w:w="2268" w:type="dxa"/>
          </w:tcPr>
          <w:p w14:paraId="6B49C022" w14:textId="0C54C707" w:rsidR="007D7323" w:rsidRDefault="0009453F" w:rsidP="007D7323">
            <w:pPr>
              <w:rPr>
                <w:rFonts w:ascii="Verdana" w:hAnsi="Verdana"/>
              </w:rPr>
            </w:pPr>
            <w:permStart w:id="1043872452" w:edGrp="everyone"/>
            <w:r>
              <w:rPr>
                <w:rFonts w:ascii="Verdana" w:hAnsi="Verdana"/>
              </w:rPr>
              <w:t>……</w:t>
            </w:r>
            <w:permEnd w:id="1043872452"/>
          </w:p>
        </w:tc>
      </w:tr>
      <w:tr w:rsidR="007D7323" w14:paraId="7C979FD2" w14:textId="68EAF7C7" w:rsidTr="00753E62">
        <w:tc>
          <w:tcPr>
            <w:tcW w:w="1984" w:type="dxa"/>
          </w:tcPr>
          <w:p w14:paraId="2FAF8060" w14:textId="7E40FC5C" w:rsidR="007D7323" w:rsidRDefault="00AA573E" w:rsidP="007D7323">
            <w:pPr>
              <w:rPr>
                <w:rFonts w:ascii="Verdana" w:hAnsi="Verdana"/>
              </w:rPr>
            </w:pPr>
            <w:permStart w:id="2074942501" w:edGrp="everyone"/>
            <w:r>
              <w:rPr>
                <w:rFonts w:ascii="Verdana" w:hAnsi="Verdana"/>
              </w:rPr>
              <w:t>Nico Müller</w:t>
            </w:r>
            <w:permEnd w:id="2074942501"/>
          </w:p>
        </w:tc>
        <w:tc>
          <w:tcPr>
            <w:tcW w:w="2835" w:type="dxa"/>
          </w:tcPr>
          <w:p w14:paraId="750F3AB1" w14:textId="3362215F" w:rsidR="007D7323" w:rsidRDefault="00D16E3B" w:rsidP="007D7323">
            <w:pPr>
              <w:rPr>
                <w:rFonts w:ascii="Verdana" w:hAnsi="Verdana"/>
              </w:rPr>
            </w:pPr>
            <w:permStart w:id="1581193843" w:edGrp="everyone"/>
            <w:r>
              <w:rPr>
                <w:rFonts w:ascii="Verdana" w:hAnsi="Verdana"/>
              </w:rPr>
              <w:t>Mechanischer Aufbau</w:t>
            </w:r>
            <w:permEnd w:id="1581193843"/>
          </w:p>
        </w:tc>
        <w:tc>
          <w:tcPr>
            <w:tcW w:w="1560" w:type="dxa"/>
          </w:tcPr>
          <w:p w14:paraId="7ADC9D9E" w14:textId="4EB41089" w:rsidR="007D7323" w:rsidRDefault="00753BA1" w:rsidP="007D7323">
            <w:pPr>
              <w:rPr>
                <w:rFonts w:ascii="Verdana" w:hAnsi="Verdana"/>
              </w:rPr>
            </w:pPr>
            <w:permStart w:id="1961701752" w:edGrp="everyone"/>
            <w:r>
              <w:rPr>
                <w:rFonts w:ascii="Verdana" w:hAnsi="Verdana"/>
              </w:rPr>
              <w:t>2</w:t>
            </w:r>
            <w:r w:rsidR="00AA573E">
              <w:rPr>
                <w:rFonts w:ascii="Verdana" w:hAnsi="Verdana"/>
              </w:rPr>
              <w:t xml:space="preserve"> </w:t>
            </w:r>
            <w:permEnd w:id="1961701752"/>
          </w:p>
        </w:tc>
        <w:tc>
          <w:tcPr>
            <w:tcW w:w="2268" w:type="dxa"/>
          </w:tcPr>
          <w:p w14:paraId="19306FFA" w14:textId="180302C3" w:rsidR="007D7323" w:rsidRDefault="0009453F" w:rsidP="007D7323">
            <w:pPr>
              <w:rPr>
                <w:rFonts w:ascii="Verdana" w:hAnsi="Verdana"/>
              </w:rPr>
            </w:pPr>
            <w:permStart w:id="439820927" w:edGrp="everyone"/>
            <w:r>
              <w:rPr>
                <w:rFonts w:ascii="Verdana" w:hAnsi="Verdana"/>
              </w:rPr>
              <w:t>……</w:t>
            </w:r>
            <w:permEnd w:id="439820927"/>
          </w:p>
        </w:tc>
      </w:tr>
      <w:tr w:rsidR="00753E62" w14:paraId="1D623570" w14:textId="77777777" w:rsidTr="00A366F9">
        <w:tc>
          <w:tcPr>
            <w:tcW w:w="1984" w:type="dxa"/>
          </w:tcPr>
          <w:p w14:paraId="4D0B5B8F" w14:textId="2AA241E2" w:rsidR="00753E62" w:rsidRDefault="00AA573E" w:rsidP="00A366F9">
            <w:pPr>
              <w:rPr>
                <w:rFonts w:ascii="Verdana" w:hAnsi="Verdana"/>
              </w:rPr>
            </w:pPr>
            <w:permStart w:id="974064358" w:edGrp="everyone"/>
            <w:r>
              <w:rPr>
                <w:rFonts w:ascii="Verdana" w:hAnsi="Verdana"/>
              </w:rPr>
              <w:t>Marc Hochuli</w:t>
            </w:r>
            <w:permEnd w:id="974064358"/>
          </w:p>
        </w:tc>
        <w:tc>
          <w:tcPr>
            <w:tcW w:w="2835" w:type="dxa"/>
          </w:tcPr>
          <w:p w14:paraId="47C453CA" w14:textId="6610C548" w:rsidR="00753E62" w:rsidRDefault="00D16E3B" w:rsidP="00A366F9">
            <w:pPr>
              <w:rPr>
                <w:rFonts w:ascii="Verdana" w:hAnsi="Verdana"/>
              </w:rPr>
            </w:pPr>
            <w:permStart w:id="78908766" w:edGrp="everyone"/>
            <w:r>
              <w:rPr>
                <w:rFonts w:ascii="Verdana" w:hAnsi="Verdana"/>
              </w:rPr>
              <w:t xml:space="preserve">Verdrahtung </w:t>
            </w:r>
            <w:permEnd w:id="78908766"/>
          </w:p>
        </w:tc>
        <w:tc>
          <w:tcPr>
            <w:tcW w:w="1560" w:type="dxa"/>
          </w:tcPr>
          <w:p w14:paraId="51CF5A3A" w14:textId="57A77A04" w:rsidR="00753E62" w:rsidRDefault="00753BA1" w:rsidP="00A366F9">
            <w:pPr>
              <w:rPr>
                <w:rFonts w:ascii="Verdana" w:hAnsi="Verdana"/>
              </w:rPr>
            </w:pPr>
            <w:permStart w:id="421268821" w:edGrp="everyone"/>
            <w:r>
              <w:rPr>
                <w:rFonts w:ascii="Verdana" w:hAnsi="Verdana"/>
              </w:rPr>
              <w:t>2</w:t>
            </w:r>
            <w:r w:rsidR="00AA573E">
              <w:rPr>
                <w:rFonts w:ascii="Verdana" w:hAnsi="Verdana"/>
              </w:rPr>
              <w:t xml:space="preserve"> </w:t>
            </w:r>
            <w:permEnd w:id="421268821"/>
          </w:p>
        </w:tc>
        <w:tc>
          <w:tcPr>
            <w:tcW w:w="2268" w:type="dxa"/>
          </w:tcPr>
          <w:p w14:paraId="1AC547DA" w14:textId="2C64D29E" w:rsidR="00753E62" w:rsidRDefault="0009453F" w:rsidP="00A366F9">
            <w:pPr>
              <w:rPr>
                <w:rFonts w:ascii="Verdana" w:hAnsi="Verdana"/>
              </w:rPr>
            </w:pPr>
            <w:permStart w:id="1791559278" w:edGrp="everyone"/>
            <w:r>
              <w:rPr>
                <w:rFonts w:ascii="Verdana" w:hAnsi="Verdana"/>
              </w:rPr>
              <w:t>……</w:t>
            </w:r>
            <w:permEnd w:id="1791559278"/>
          </w:p>
        </w:tc>
      </w:tr>
      <w:tr w:rsidR="00753E62" w14:paraId="7021A847" w14:textId="77777777" w:rsidTr="00A366F9">
        <w:tc>
          <w:tcPr>
            <w:tcW w:w="1984" w:type="dxa"/>
          </w:tcPr>
          <w:p w14:paraId="0692DFCB" w14:textId="47F2E791" w:rsidR="00753E62" w:rsidRDefault="00856BF4" w:rsidP="00A366F9">
            <w:pPr>
              <w:rPr>
                <w:rFonts w:ascii="Verdana" w:hAnsi="Verdana"/>
              </w:rPr>
            </w:pPr>
            <w:permStart w:id="496330042" w:edGrp="everyone"/>
            <w:r>
              <w:rPr>
                <w:rFonts w:ascii="Verdana" w:hAnsi="Verdana"/>
              </w:rPr>
              <w:t>Marc Hochuli</w:t>
            </w:r>
            <w:permEnd w:id="496330042"/>
          </w:p>
        </w:tc>
        <w:tc>
          <w:tcPr>
            <w:tcW w:w="2835" w:type="dxa"/>
          </w:tcPr>
          <w:p w14:paraId="4BA03195" w14:textId="46CB4E49" w:rsidR="00753E62" w:rsidRDefault="00D16E3B" w:rsidP="00A366F9">
            <w:pPr>
              <w:rPr>
                <w:rFonts w:ascii="Verdana" w:hAnsi="Verdana"/>
              </w:rPr>
            </w:pPr>
            <w:permStart w:id="1220697212" w:edGrp="everyone"/>
            <w:r>
              <w:rPr>
                <w:rFonts w:ascii="Verdana" w:hAnsi="Verdana"/>
              </w:rPr>
              <w:t xml:space="preserve">Programmstruktur planen </w:t>
            </w:r>
            <w:permEnd w:id="1220697212"/>
          </w:p>
        </w:tc>
        <w:tc>
          <w:tcPr>
            <w:tcW w:w="1560" w:type="dxa"/>
          </w:tcPr>
          <w:p w14:paraId="5B9AFBDE" w14:textId="1AC77248" w:rsidR="00753E62" w:rsidRDefault="00753BA1" w:rsidP="00A366F9">
            <w:pPr>
              <w:rPr>
                <w:rFonts w:ascii="Verdana" w:hAnsi="Verdana"/>
              </w:rPr>
            </w:pPr>
            <w:permStart w:id="1547835975" w:edGrp="everyone"/>
            <w:r>
              <w:rPr>
                <w:rFonts w:ascii="Verdana" w:hAnsi="Verdana"/>
              </w:rPr>
              <w:t>8</w:t>
            </w:r>
            <w:r w:rsidR="00AA573E">
              <w:rPr>
                <w:rFonts w:ascii="Verdana" w:hAnsi="Verdana"/>
              </w:rPr>
              <w:t xml:space="preserve"> </w:t>
            </w:r>
            <w:permEnd w:id="1547835975"/>
          </w:p>
        </w:tc>
        <w:tc>
          <w:tcPr>
            <w:tcW w:w="2268" w:type="dxa"/>
          </w:tcPr>
          <w:p w14:paraId="63BD4C36" w14:textId="77777777" w:rsidR="00753E62" w:rsidRDefault="00753E62" w:rsidP="00A366F9">
            <w:pPr>
              <w:rPr>
                <w:rFonts w:ascii="Verdana" w:hAnsi="Verdana"/>
              </w:rPr>
            </w:pPr>
            <w:permStart w:id="1213165300" w:edGrp="everyone"/>
            <w:r>
              <w:rPr>
                <w:rFonts w:ascii="Verdana" w:hAnsi="Verdana"/>
              </w:rPr>
              <w:t>……</w:t>
            </w:r>
            <w:permEnd w:id="1213165300"/>
          </w:p>
        </w:tc>
      </w:tr>
      <w:tr w:rsidR="00753E62" w14:paraId="1781E3A7" w14:textId="77777777" w:rsidTr="00A366F9">
        <w:tc>
          <w:tcPr>
            <w:tcW w:w="1984" w:type="dxa"/>
          </w:tcPr>
          <w:p w14:paraId="355474F0" w14:textId="0764D1D9" w:rsidR="00753E62" w:rsidRDefault="00856BF4" w:rsidP="00A366F9">
            <w:pPr>
              <w:rPr>
                <w:rFonts w:ascii="Verdana" w:hAnsi="Verdana"/>
              </w:rPr>
            </w:pPr>
            <w:permStart w:id="1190789791" w:edGrp="everyone"/>
            <w:r>
              <w:rPr>
                <w:rFonts w:ascii="Verdana" w:hAnsi="Verdana"/>
              </w:rPr>
              <w:t>Marc Hochuli</w:t>
            </w:r>
            <w:permEnd w:id="1190789791"/>
          </w:p>
        </w:tc>
        <w:tc>
          <w:tcPr>
            <w:tcW w:w="2835" w:type="dxa"/>
          </w:tcPr>
          <w:p w14:paraId="0416FD7F" w14:textId="02B3F3D3" w:rsidR="00753E62" w:rsidRDefault="00D16E3B" w:rsidP="00A366F9">
            <w:pPr>
              <w:rPr>
                <w:rFonts w:ascii="Verdana" w:hAnsi="Verdana"/>
              </w:rPr>
            </w:pPr>
            <w:permStart w:id="362356417" w:edGrp="everyone"/>
            <w:r>
              <w:rPr>
                <w:rFonts w:ascii="Verdana" w:hAnsi="Verdana"/>
              </w:rPr>
              <w:t xml:space="preserve">Programm erstellen </w:t>
            </w:r>
            <w:permEnd w:id="362356417"/>
          </w:p>
        </w:tc>
        <w:tc>
          <w:tcPr>
            <w:tcW w:w="1560" w:type="dxa"/>
          </w:tcPr>
          <w:p w14:paraId="0107B09B" w14:textId="42A7D72A" w:rsidR="00753E62" w:rsidRDefault="00753BA1" w:rsidP="00A366F9">
            <w:pPr>
              <w:rPr>
                <w:rFonts w:ascii="Verdana" w:hAnsi="Verdana"/>
              </w:rPr>
            </w:pPr>
            <w:permStart w:id="920616676" w:edGrp="everyone"/>
            <w:r>
              <w:rPr>
                <w:rFonts w:ascii="Verdana" w:hAnsi="Verdana"/>
              </w:rPr>
              <w:t>2</w:t>
            </w:r>
            <w:r w:rsidR="00AA573E">
              <w:rPr>
                <w:rFonts w:ascii="Verdana" w:hAnsi="Verdana"/>
              </w:rPr>
              <w:t xml:space="preserve"> </w:t>
            </w:r>
            <w:permEnd w:id="920616676"/>
          </w:p>
        </w:tc>
        <w:tc>
          <w:tcPr>
            <w:tcW w:w="2268" w:type="dxa"/>
          </w:tcPr>
          <w:p w14:paraId="1F0ED804" w14:textId="77777777" w:rsidR="00753E62" w:rsidRDefault="00753E62" w:rsidP="00A366F9">
            <w:pPr>
              <w:rPr>
                <w:rFonts w:ascii="Verdana" w:hAnsi="Verdana"/>
              </w:rPr>
            </w:pPr>
            <w:permStart w:id="1126001836" w:edGrp="everyone"/>
            <w:r>
              <w:rPr>
                <w:rFonts w:ascii="Verdana" w:hAnsi="Verdana"/>
              </w:rPr>
              <w:t>……</w:t>
            </w:r>
            <w:permEnd w:id="1126001836"/>
          </w:p>
        </w:tc>
      </w:tr>
      <w:tr w:rsidR="00753E62" w14:paraId="6D673705" w14:textId="77777777" w:rsidTr="00A366F9">
        <w:tc>
          <w:tcPr>
            <w:tcW w:w="1984" w:type="dxa"/>
          </w:tcPr>
          <w:p w14:paraId="0D78C16D" w14:textId="01170BBD" w:rsidR="00753E62" w:rsidRDefault="00AA573E" w:rsidP="00A366F9">
            <w:pPr>
              <w:rPr>
                <w:rFonts w:ascii="Verdana" w:hAnsi="Verdana"/>
              </w:rPr>
            </w:pPr>
            <w:permStart w:id="1763055135" w:edGrp="everyone"/>
            <w:r>
              <w:rPr>
                <w:rFonts w:ascii="Verdana" w:hAnsi="Verdana"/>
              </w:rPr>
              <w:t>Marc Hochuli</w:t>
            </w:r>
            <w:permEnd w:id="1763055135"/>
          </w:p>
        </w:tc>
        <w:tc>
          <w:tcPr>
            <w:tcW w:w="2835" w:type="dxa"/>
          </w:tcPr>
          <w:p w14:paraId="6CA11C2E" w14:textId="3495C7E0" w:rsidR="00753E62" w:rsidRDefault="00D16E3B" w:rsidP="00A366F9">
            <w:pPr>
              <w:rPr>
                <w:rFonts w:ascii="Verdana" w:hAnsi="Verdana"/>
              </w:rPr>
            </w:pPr>
            <w:permStart w:id="1457589120" w:edGrp="everyone"/>
            <w:r>
              <w:rPr>
                <w:rFonts w:ascii="Verdana" w:hAnsi="Verdana"/>
              </w:rPr>
              <w:t xml:space="preserve">Berechnen und Abstimmen des Motor </w:t>
            </w:r>
            <w:permEnd w:id="1457589120"/>
          </w:p>
        </w:tc>
        <w:tc>
          <w:tcPr>
            <w:tcW w:w="1560" w:type="dxa"/>
          </w:tcPr>
          <w:p w14:paraId="7BC309A4" w14:textId="17B98861" w:rsidR="00753E62" w:rsidRDefault="00753BA1" w:rsidP="00A366F9">
            <w:pPr>
              <w:rPr>
                <w:rFonts w:ascii="Verdana" w:hAnsi="Verdana"/>
              </w:rPr>
            </w:pPr>
            <w:permStart w:id="1446317635" w:edGrp="everyone"/>
            <w:r>
              <w:rPr>
                <w:rFonts w:ascii="Verdana" w:hAnsi="Verdana"/>
              </w:rPr>
              <w:t>2</w:t>
            </w:r>
            <w:r w:rsidR="00AA573E">
              <w:rPr>
                <w:rFonts w:ascii="Verdana" w:hAnsi="Verdana"/>
              </w:rPr>
              <w:t xml:space="preserve"> </w:t>
            </w:r>
            <w:permEnd w:id="1446317635"/>
          </w:p>
        </w:tc>
        <w:tc>
          <w:tcPr>
            <w:tcW w:w="2268" w:type="dxa"/>
          </w:tcPr>
          <w:p w14:paraId="0455DF61" w14:textId="77777777" w:rsidR="00753E62" w:rsidRDefault="00753E62" w:rsidP="00A366F9">
            <w:pPr>
              <w:rPr>
                <w:rFonts w:ascii="Verdana" w:hAnsi="Verdana"/>
              </w:rPr>
            </w:pPr>
            <w:permStart w:id="983456284" w:edGrp="everyone"/>
            <w:r>
              <w:rPr>
                <w:rFonts w:ascii="Verdana" w:hAnsi="Verdana"/>
              </w:rPr>
              <w:t>……</w:t>
            </w:r>
            <w:permEnd w:id="983456284"/>
          </w:p>
        </w:tc>
      </w:tr>
      <w:tr w:rsidR="00753E62" w14:paraId="7216B5CE" w14:textId="77777777" w:rsidTr="00A366F9">
        <w:tc>
          <w:tcPr>
            <w:tcW w:w="1984" w:type="dxa"/>
          </w:tcPr>
          <w:p w14:paraId="4484C2E7" w14:textId="0DA27010" w:rsidR="00753E62" w:rsidRDefault="00AA573E" w:rsidP="00A366F9">
            <w:pPr>
              <w:rPr>
                <w:rFonts w:ascii="Verdana" w:hAnsi="Verdana"/>
              </w:rPr>
            </w:pPr>
            <w:permStart w:id="1011029247" w:edGrp="everyone"/>
            <w:r>
              <w:rPr>
                <w:rFonts w:ascii="Verdana" w:hAnsi="Verdana"/>
              </w:rPr>
              <w:t>Marc Hochuli</w:t>
            </w:r>
            <w:permEnd w:id="1011029247"/>
          </w:p>
        </w:tc>
        <w:tc>
          <w:tcPr>
            <w:tcW w:w="2835" w:type="dxa"/>
          </w:tcPr>
          <w:p w14:paraId="3435F248" w14:textId="6D4E599D" w:rsidR="00753E62" w:rsidRDefault="00D16E3B" w:rsidP="00A366F9">
            <w:pPr>
              <w:rPr>
                <w:rFonts w:ascii="Verdana" w:hAnsi="Verdana"/>
              </w:rPr>
            </w:pPr>
            <w:permStart w:id="148910506" w:edGrp="everyone"/>
            <w:r>
              <w:rPr>
                <w:rFonts w:ascii="Verdana" w:hAnsi="Verdana"/>
              </w:rPr>
              <w:t xml:space="preserve">Baustein zur Ansteuerung des Motor </w:t>
            </w:r>
            <w:permEnd w:id="148910506"/>
          </w:p>
        </w:tc>
        <w:tc>
          <w:tcPr>
            <w:tcW w:w="1560" w:type="dxa"/>
          </w:tcPr>
          <w:p w14:paraId="149C903F" w14:textId="2F0CD924" w:rsidR="00753E62" w:rsidRDefault="00753BA1" w:rsidP="00A366F9">
            <w:pPr>
              <w:rPr>
                <w:rFonts w:ascii="Verdana" w:hAnsi="Verdana"/>
              </w:rPr>
            </w:pPr>
            <w:permStart w:id="1649752083" w:edGrp="everyone"/>
            <w:r>
              <w:rPr>
                <w:rFonts w:ascii="Verdana" w:hAnsi="Verdana"/>
              </w:rPr>
              <w:t>12</w:t>
            </w:r>
            <w:r w:rsidR="00AA573E">
              <w:rPr>
                <w:rFonts w:ascii="Verdana" w:hAnsi="Verdana"/>
              </w:rPr>
              <w:t xml:space="preserve"> </w:t>
            </w:r>
            <w:permEnd w:id="1649752083"/>
          </w:p>
        </w:tc>
        <w:tc>
          <w:tcPr>
            <w:tcW w:w="2268" w:type="dxa"/>
          </w:tcPr>
          <w:p w14:paraId="55567D6E" w14:textId="77777777" w:rsidR="00753E62" w:rsidRDefault="00753E62" w:rsidP="00A366F9">
            <w:pPr>
              <w:rPr>
                <w:rFonts w:ascii="Verdana" w:hAnsi="Verdana"/>
              </w:rPr>
            </w:pPr>
            <w:permStart w:id="2079869596" w:edGrp="everyone"/>
            <w:r>
              <w:rPr>
                <w:rFonts w:ascii="Verdana" w:hAnsi="Verdana"/>
              </w:rPr>
              <w:t>……</w:t>
            </w:r>
            <w:permEnd w:id="2079869596"/>
          </w:p>
        </w:tc>
      </w:tr>
      <w:tr w:rsidR="00753E62" w14:paraId="55D8E1DB" w14:textId="77777777" w:rsidTr="00A366F9">
        <w:tc>
          <w:tcPr>
            <w:tcW w:w="1984" w:type="dxa"/>
          </w:tcPr>
          <w:p w14:paraId="71C32EA7" w14:textId="070AFDB0" w:rsidR="00753E62" w:rsidRDefault="00AA573E" w:rsidP="00A366F9">
            <w:pPr>
              <w:rPr>
                <w:rFonts w:ascii="Verdana" w:hAnsi="Verdana"/>
              </w:rPr>
            </w:pPr>
            <w:permStart w:id="550398466" w:edGrp="everyone"/>
            <w:r>
              <w:rPr>
                <w:rFonts w:ascii="Verdana" w:hAnsi="Verdana"/>
              </w:rPr>
              <w:t>Luca Schäfli</w:t>
            </w:r>
            <w:permEnd w:id="550398466"/>
          </w:p>
        </w:tc>
        <w:tc>
          <w:tcPr>
            <w:tcW w:w="2835" w:type="dxa"/>
          </w:tcPr>
          <w:p w14:paraId="67E1BAB2" w14:textId="42B9D6F6" w:rsidR="00753E62" w:rsidRDefault="00D16E3B" w:rsidP="00A366F9">
            <w:pPr>
              <w:rPr>
                <w:rFonts w:ascii="Verdana" w:hAnsi="Verdana"/>
              </w:rPr>
            </w:pPr>
            <w:permStart w:id="1016600918" w:edGrp="everyone"/>
            <w:r>
              <w:rPr>
                <w:rFonts w:ascii="Verdana" w:hAnsi="Verdana"/>
              </w:rPr>
              <w:t>Einarbeitung Display</w:t>
            </w:r>
            <w:permEnd w:id="1016600918"/>
          </w:p>
        </w:tc>
        <w:tc>
          <w:tcPr>
            <w:tcW w:w="1560" w:type="dxa"/>
          </w:tcPr>
          <w:p w14:paraId="59C42C95" w14:textId="15FFB789" w:rsidR="00753E62" w:rsidRDefault="00753BA1" w:rsidP="00A366F9">
            <w:pPr>
              <w:rPr>
                <w:rFonts w:ascii="Verdana" w:hAnsi="Verdana"/>
              </w:rPr>
            </w:pPr>
            <w:permStart w:id="797597189" w:edGrp="everyone"/>
            <w:r>
              <w:rPr>
                <w:rFonts w:ascii="Verdana" w:hAnsi="Verdana"/>
              </w:rPr>
              <w:t>2</w:t>
            </w:r>
            <w:r w:rsidR="00AA573E">
              <w:rPr>
                <w:rFonts w:ascii="Verdana" w:hAnsi="Verdana"/>
              </w:rPr>
              <w:t xml:space="preserve"> </w:t>
            </w:r>
            <w:permEnd w:id="797597189"/>
          </w:p>
        </w:tc>
        <w:tc>
          <w:tcPr>
            <w:tcW w:w="2268" w:type="dxa"/>
          </w:tcPr>
          <w:p w14:paraId="55EF3BE0" w14:textId="77777777" w:rsidR="00753E62" w:rsidRDefault="00753E62" w:rsidP="00A366F9">
            <w:pPr>
              <w:rPr>
                <w:rFonts w:ascii="Verdana" w:hAnsi="Verdana"/>
              </w:rPr>
            </w:pPr>
            <w:permStart w:id="1516653131" w:edGrp="everyone"/>
            <w:r>
              <w:rPr>
                <w:rFonts w:ascii="Verdana" w:hAnsi="Verdana"/>
              </w:rPr>
              <w:t>……</w:t>
            </w:r>
            <w:permEnd w:id="1516653131"/>
          </w:p>
        </w:tc>
      </w:tr>
      <w:tr w:rsidR="00753E62" w14:paraId="67D9A20C" w14:textId="77777777" w:rsidTr="00A366F9">
        <w:tc>
          <w:tcPr>
            <w:tcW w:w="1984" w:type="dxa"/>
          </w:tcPr>
          <w:p w14:paraId="26C57046" w14:textId="35578E50" w:rsidR="00753E62" w:rsidRDefault="00AA573E" w:rsidP="00A366F9">
            <w:pPr>
              <w:rPr>
                <w:rFonts w:ascii="Verdana" w:hAnsi="Verdana"/>
              </w:rPr>
            </w:pPr>
            <w:permStart w:id="1235764503" w:edGrp="everyone"/>
            <w:r>
              <w:rPr>
                <w:rFonts w:ascii="Verdana" w:hAnsi="Verdana"/>
              </w:rPr>
              <w:t>Luca Schäfli</w:t>
            </w:r>
            <w:permEnd w:id="1235764503"/>
          </w:p>
        </w:tc>
        <w:tc>
          <w:tcPr>
            <w:tcW w:w="2835" w:type="dxa"/>
          </w:tcPr>
          <w:p w14:paraId="7F70E792" w14:textId="2C0C8CD6" w:rsidR="00753E62" w:rsidRDefault="00D16E3B" w:rsidP="00A366F9">
            <w:pPr>
              <w:rPr>
                <w:rFonts w:ascii="Verdana" w:hAnsi="Verdana"/>
              </w:rPr>
            </w:pPr>
            <w:permStart w:id="1288457539" w:edGrp="everyone"/>
            <w:r>
              <w:rPr>
                <w:rFonts w:ascii="Verdana" w:hAnsi="Verdana"/>
              </w:rPr>
              <w:t xml:space="preserve">Display Programmieren </w:t>
            </w:r>
            <w:permEnd w:id="1288457539"/>
          </w:p>
        </w:tc>
        <w:tc>
          <w:tcPr>
            <w:tcW w:w="1560" w:type="dxa"/>
          </w:tcPr>
          <w:p w14:paraId="2970CA72" w14:textId="3797EAEE" w:rsidR="00753E62" w:rsidRDefault="00753BA1" w:rsidP="00A366F9">
            <w:pPr>
              <w:rPr>
                <w:rFonts w:ascii="Verdana" w:hAnsi="Verdana"/>
              </w:rPr>
            </w:pPr>
            <w:permStart w:id="995583030" w:edGrp="everyone"/>
            <w:r>
              <w:rPr>
                <w:rFonts w:ascii="Verdana" w:hAnsi="Verdana"/>
              </w:rPr>
              <w:t>12</w:t>
            </w:r>
            <w:r w:rsidR="00AA573E">
              <w:rPr>
                <w:rFonts w:ascii="Verdana" w:hAnsi="Verdana"/>
              </w:rPr>
              <w:t xml:space="preserve"> </w:t>
            </w:r>
            <w:permEnd w:id="995583030"/>
          </w:p>
        </w:tc>
        <w:tc>
          <w:tcPr>
            <w:tcW w:w="2268" w:type="dxa"/>
          </w:tcPr>
          <w:p w14:paraId="67133B5F" w14:textId="77777777" w:rsidR="00753E62" w:rsidRDefault="00753E62" w:rsidP="00A366F9">
            <w:pPr>
              <w:rPr>
                <w:rFonts w:ascii="Verdana" w:hAnsi="Verdana"/>
              </w:rPr>
            </w:pPr>
            <w:permStart w:id="1349780731" w:edGrp="everyone"/>
            <w:r>
              <w:rPr>
                <w:rFonts w:ascii="Verdana" w:hAnsi="Verdana"/>
              </w:rPr>
              <w:t>……</w:t>
            </w:r>
            <w:permEnd w:id="1349780731"/>
          </w:p>
        </w:tc>
      </w:tr>
      <w:tr w:rsidR="007D7323" w14:paraId="086428BB" w14:textId="1457E0AF" w:rsidTr="00753E62">
        <w:tc>
          <w:tcPr>
            <w:tcW w:w="1984" w:type="dxa"/>
          </w:tcPr>
          <w:p w14:paraId="5FDB2B01" w14:textId="74AC7EB9" w:rsidR="007D7323" w:rsidRDefault="00AA573E" w:rsidP="007D7323">
            <w:pPr>
              <w:rPr>
                <w:rFonts w:ascii="Verdana" w:hAnsi="Verdana"/>
              </w:rPr>
            </w:pPr>
            <w:permStart w:id="1773291543" w:edGrp="everyone"/>
            <w:r>
              <w:rPr>
                <w:rFonts w:ascii="Verdana" w:hAnsi="Verdana"/>
              </w:rPr>
              <w:t>Luca Schäfli</w:t>
            </w:r>
            <w:permEnd w:id="1773291543"/>
          </w:p>
        </w:tc>
        <w:tc>
          <w:tcPr>
            <w:tcW w:w="2835" w:type="dxa"/>
          </w:tcPr>
          <w:p w14:paraId="776AA119" w14:textId="26D8964D" w:rsidR="007D7323" w:rsidRDefault="00D16E3B" w:rsidP="007D7323">
            <w:pPr>
              <w:rPr>
                <w:rFonts w:ascii="Verdana" w:hAnsi="Verdana"/>
              </w:rPr>
            </w:pPr>
            <w:permStart w:id="1666665505" w:edGrp="everyone"/>
            <w:r>
              <w:rPr>
                <w:rFonts w:ascii="Verdana" w:hAnsi="Verdana"/>
              </w:rPr>
              <w:t>Einbinden des Displays</w:t>
            </w:r>
            <w:permEnd w:id="1666665505"/>
          </w:p>
        </w:tc>
        <w:tc>
          <w:tcPr>
            <w:tcW w:w="1560" w:type="dxa"/>
          </w:tcPr>
          <w:p w14:paraId="760DBEF8" w14:textId="3AE4860F" w:rsidR="007D7323" w:rsidRDefault="00753BA1" w:rsidP="007D7323">
            <w:pPr>
              <w:rPr>
                <w:rFonts w:ascii="Verdana" w:hAnsi="Verdana"/>
              </w:rPr>
            </w:pPr>
            <w:permStart w:id="40642281" w:edGrp="everyone"/>
            <w:r>
              <w:rPr>
                <w:rFonts w:ascii="Verdana" w:hAnsi="Verdana"/>
              </w:rPr>
              <w:t xml:space="preserve">8 </w:t>
            </w:r>
            <w:permEnd w:id="40642281"/>
          </w:p>
        </w:tc>
        <w:tc>
          <w:tcPr>
            <w:tcW w:w="2268" w:type="dxa"/>
          </w:tcPr>
          <w:p w14:paraId="0A53512D" w14:textId="1B4285F8" w:rsidR="007D7323" w:rsidRDefault="00753E62" w:rsidP="007D7323">
            <w:pPr>
              <w:rPr>
                <w:rFonts w:ascii="Verdana" w:hAnsi="Verdana"/>
              </w:rPr>
            </w:pPr>
            <w:permStart w:id="262618956" w:edGrp="everyone"/>
            <w:r>
              <w:rPr>
                <w:rFonts w:ascii="Verdana" w:hAnsi="Verdana"/>
              </w:rPr>
              <w:t>……</w:t>
            </w:r>
            <w:permEnd w:id="262618956"/>
          </w:p>
        </w:tc>
      </w:tr>
      <w:tr w:rsidR="00AA573E" w14:paraId="4FBA30AA" w14:textId="77777777" w:rsidTr="00753E62">
        <w:tc>
          <w:tcPr>
            <w:tcW w:w="1984" w:type="dxa"/>
          </w:tcPr>
          <w:p w14:paraId="27588828" w14:textId="7A046F28" w:rsidR="00AA573E" w:rsidRDefault="00856BF4" w:rsidP="00AA573E">
            <w:pPr>
              <w:rPr>
                <w:rFonts w:ascii="Verdana" w:hAnsi="Verdana"/>
              </w:rPr>
            </w:pPr>
            <w:permStart w:id="1905228083" w:edGrp="everyone"/>
            <w:r>
              <w:rPr>
                <w:rFonts w:ascii="Verdana" w:hAnsi="Verdana"/>
              </w:rPr>
              <w:t xml:space="preserve">Alle </w:t>
            </w:r>
            <w:permEnd w:id="1905228083"/>
          </w:p>
        </w:tc>
        <w:tc>
          <w:tcPr>
            <w:tcW w:w="2835" w:type="dxa"/>
          </w:tcPr>
          <w:p w14:paraId="0A6C3E93" w14:textId="402D59E8" w:rsidR="00AA573E" w:rsidRDefault="00AA573E" w:rsidP="00AA573E">
            <w:pPr>
              <w:rPr>
                <w:rFonts w:ascii="Verdana" w:hAnsi="Verdana"/>
              </w:rPr>
            </w:pPr>
            <w:permStart w:id="1683183400" w:edGrp="everyone"/>
            <w:r>
              <w:rPr>
                <w:rFonts w:ascii="Verdana" w:hAnsi="Verdana"/>
              </w:rPr>
              <w:t>Dokumentation</w:t>
            </w:r>
            <w:permEnd w:id="1683183400"/>
          </w:p>
        </w:tc>
        <w:tc>
          <w:tcPr>
            <w:tcW w:w="1560" w:type="dxa"/>
          </w:tcPr>
          <w:p w14:paraId="75A95149" w14:textId="492009CF" w:rsidR="00AA573E" w:rsidRDefault="00753BA1" w:rsidP="00AA573E">
            <w:pPr>
              <w:rPr>
                <w:rFonts w:ascii="Verdana" w:hAnsi="Verdana"/>
              </w:rPr>
            </w:pPr>
            <w:permStart w:id="21374407" w:edGrp="everyone"/>
            <w:r>
              <w:rPr>
                <w:rFonts w:ascii="Verdana" w:hAnsi="Verdana"/>
              </w:rPr>
              <w:t>3</w:t>
            </w:r>
            <w:r w:rsidR="00AA573E">
              <w:rPr>
                <w:rFonts w:ascii="Verdana" w:hAnsi="Verdana"/>
              </w:rPr>
              <w:t xml:space="preserve">0 </w:t>
            </w:r>
            <w:permEnd w:id="21374407"/>
          </w:p>
        </w:tc>
        <w:tc>
          <w:tcPr>
            <w:tcW w:w="2268" w:type="dxa"/>
          </w:tcPr>
          <w:p w14:paraId="7BA04D16" w14:textId="78B84A3A" w:rsidR="00AA573E" w:rsidRDefault="00AA573E" w:rsidP="00AA573E">
            <w:pPr>
              <w:rPr>
                <w:rFonts w:ascii="Verdana" w:hAnsi="Verdana"/>
              </w:rPr>
            </w:pPr>
            <w:permStart w:id="1868983008" w:edGrp="everyone"/>
            <w:r>
              <w:rPr>
                <w:rFonts w:ascii="Verdana" w:hAnsi="Verdana"/>
              </w:rPr>
              <w:t>……</w:t>
            </w:r>
            <w:permEnd w:id="1868983008"/>
          </w:p>
        </w:tc>
      </w:tr>
      <w:tr w:rsidR="00AA573E" w14:paraId="0C269163" w14:textId="77777777" w:rsidTr="00753E62">
        <w:tc>
          <w:tcPr>
            <w:tcW w:w="1984" w:type="dxa"/>
          </w:tcPr>
          <w:p w14:paraId="3AA6FA1C" w14:textId="05F51C45" w:rsidR="00AA573E" w:rsidRDefault="00856BF4" w:rsidP="00AA573E">
            <w:pPr>
              <w:rPr>
                <w:rFonts w:ascii="Verdana" w:hAnsi="Verdana"/>
              </w:rPr>
            </w:pPr>
            <w:permStart w:id="1124946517" w:edGrp="everyone"/>
            <w:r>
              <w:rPr>
                <w:rFonts w:ascii="Verdana" w:hAnsi="Verdana"/>
              </w:rPr>
              <w:t xml:space="preserve">Alle </w:t>
            </w:r>
            <w:permEnd w:id="1124946517"/>
          </w:p>
        </w:tc>
        <w:tc>
          <w:tcPr>
            <w:tcW w:w="2835" w:type="dxa"/>
          </w:tcPr>
          <w:p w14:paraId="32D5E6C7" w14:textId="5957467F" w:rsidR="00AA573E" w:rsidRDefault="00AA573E" w:rsidP="00AA573E">
            <w:pPr>
              <w:rPr>
                <w:rFonts w:ascii="Verdana" w:hAnsi="Verdana"/>
              </w:rPr>
            </w:pPr>
            <w:permStart w:id="482228818" w:edGrp="everyone"/>
            <w:r>
              <w:rPr>
                <w:rFonts w:ascii="Verdana" w:hAnsi="Verdana"/>
              </w:rPr>
              <w:t xml:space="preserve">Korrekturen </w:t>
            </w:r>
            <w:permEnd w:id="482228818"/>
          </w:p>
        </w:tc>
        <w:tc>
          <w:tcPr>
            <w:tcW w:w="1560" w:type="dxa"/>
          </w:tcPr>
          <w:p w14:paraId="53033BA1" w14:textId="2EADC00C" w:rsidR="00AA573E" w:rsidRDefault="00753BA1" w:rsidP="00AA573E">
            <w:pPr>
              <w:rPr>
                <w:rFonts w:ascii="Verdana" w:hAnsi="Verdana"/>
              </w:rPr>
            </w:pPr>
            <w:permStart w:id="913450564" w:edGrp="everyone"/>
            <w:r>
              <w:rPr>
                <w:rFonts w:ascii="Verdana" w:hAnsi="Verdana"/>
              </w:rPr>
              <w:t>8</w:t>
            </w:r>
            <w:r w:rsidR="00AA573E">
              <w:rPr>
                <w:rFonts w:ascii="Verdana" w:hAnsi="Verdana"/>
              </w:rPr>
              <w:t xml:space="preserve"> </w:t>
            </w:r>
            <w:permEnd w:id="913450564"/>
          </w:p>
        </w:tc>
        <w:tc>
          <w:tcPr>
            <w:tcW w:w="2268" w:type="dxa"/>
          </w:tcPr>
          <w:p w14:paraId="3E137970" w14:textId="27063459" w:rsidR="00AA573E" w:rsidRDefault="00AA573E" w:rsidP="00AA573E">
            <w:pPr>
              <w:rPr>
                <w:rFonts w:ascii="Verdana" w:hAnsi="Verdana"/>
              </w:rPr>
            </w:pPr>
            <w:permStart w:id="732519844" w:edGrp="everyone"/>
            <w:r>
              <w:rPr>
                <w:rFonts w:ascii="Verdana" w:hAnsi="Verdana"/>
              </w:rPr>
              <w:t>……</w:t>
            </w:r>
            <w:permEnd w:id="732519844"/>
          </w:p>
        </w:tc>
      </w:tr>
      <w:tr w:rsidR="00AA573E" w14:paraId="074A1871" w14:textId="77777777" w:rsidTr="00753E62">
        <w:tc>
          <w:tcPr>
            <w:tcW w:w="1984" w:type="dxa"/>
          </w:tcPr>
          <w:p w14:paraId="40D8C022" w14:textId="2FF909F5" w:rsidR="00AA573E" w:rsidRDefault="00856BF4" w:rsidP="00AA573E">
            <w:pPr>
              <w:rPr>
                <w:rFonts w:ascii="Verdana" w:hAnsi="Verdana"/>
              </w:rPr>
            </w:pPr>
            <w:permStart w:id="158874517" w:edGrp="everyone"/>
            <w:r>
              <w:rPr>
                <w:rFonts w:ascii="Verdana" w:hAnsi="Verdana"/>
              </w:rPr>
              <w:t xml:space="preserve">Alle </w:t>
            </w:r>
            <w:permEnd w:id="158874517"/>
          </w:p>
        </w:tc>
        <w:tc>
          <w:tcPr>
            <w:tcW w:w="2835" w:type="dxa"/>
          </w:tcPr>
          <w:p w14:paraId="564FA41A" w14:textId="4CE08E6B" w:rsidR="00AA573E" w:rsidRDefault="00AA573E" w:rsidP="00AA573E">
            <w:pPr>
              <w:rPr>
                <w:rFonts w:ascii="Verdana" w:hAnsi="Verdana"/>
              </w:rPr>
            </w:pPr>
            <w:permStart w:id="103708252" w:edGrp="everyone"/>
            <w:r>
              <w:rPr>
                <w:rFonts w:ascii="Verdana" w:hAnsi="Verdana"/>
              </w:rPr>
              <w:t xml:space="preserve">Auswertung </w:t>
            </w:r>
            <w:permEnd w:id="103708252"/>
          </w:p>
        </w:tc>
        <w:tc>
          <w:tcPr>
            <w:tcW w:w="1560" w:type="dxa"/>
          </w:tcPr>
          <w:p w14:paraId="48576BC9" w14:textId="07A55186" w:rsidR="00AA573E" w:rsidRDefault="00AA573E" w:rsidP="00AA573E">
            <w:pPr>
              <w:rPr>
                <w:rFonts w:ascii="Verdana" w:hAnsi="Verdana"/>
              </w:rPr>
            </w:pPr>
            <w:permStart w:id="904600188" w:edGrp="everyone"/>
            <w:r>
              <w:rPr>
                <w:rFonts w:ascii="Verdana" w:hAnsi="Verdana"/>
              </w:rPr>
              <w:t xml:space="preserve">2 </w:t>
            </w:r>
            <w:permEnd w:id="904600188"/>
          </w:p>
        </w:tc>
        <w:tc>
          <w:tcPr>
            <w:tcW w:w="2268" w:type="dxa"/>
          </w:tcPr>
          <w:p w14:paraId="5CCEDEE6" w14:textId="391F6D82" w:rsidR="00AA573E" w:rsidRDefault="00AA573E" w:rsidP="00AA573E">
            <w:pPr>
              <w:rPr>
                <w:rFonts w:ascii="Verdana" w:hAnsi="Verdana"/>
              </w:rPr>
            </w:pPr>
            <w:permStart w:id="172560024" w:edGrp="everyone"/>
            <w:r>
              <w:rPr>
                <w:rFonts w:ascii="Verdana" w:hAnsi="Verdana"/>
              </w:rPr>
              <w:t>……</w:t>
            </w:r>
            <w:permEnd w:id="172560024"/>
          </w:p>
        </w:tc>
      </w:tr>
      <w:tr w:rsidR="00AA573E" w14:paraId="3996A33B" w14:textId="77777777" w:rsidTr="00753E62">
        <w:tc>
          <w:tcPr>
            <w:tcW w:w="1984" w:type="dxa"/>
          </w:tcPr>
          <w:p w14:paraId="436D7E6E" w14:textId="38BEC6E7" w:rsidR="00AA573E" w:rsidRDefault="00AA573E" w:rsidP="00AA573E">
            <w:pPr>
              <w:rPr>
                <w:rFonts w:ascii="Verdana" w:hAnsi="Verdana"/>
              </w:rPr>
            </w:pPr>
            <w:permStart w:id="2085108542" w:edGrp="everyone"/>
            <w:r>
              <w:rPr>
                <w:rFonts w:ascii="Verdana" w:hAnsi="Verdana"/>
              </w:rPr>
              <w:lastRenderedPageBreak/>
              <w:t>……</w:t>
            </w:r>
            <w:permEnd w:id="2085108542"/>
          </w:p>
        </w:tc>
        <w:tc>
          <w:tcPr>
            <w:tcW w:w="2835" w:type="dxa"/>
          </w:tcPr>
          <w:p w14:paraId="5A9811AF" w14:textId="37D0CA79" w:rsidR="00AA573E" w:rsidRDefault="00AA573E" w:rsidP="00AA573E">
            <w:pPr>
              <w:rPr>
                <w:rFonts w:ascii="Verdana" w:hAnsi="Verdana"/>
              </w:rPr>
            </w:pPr>
            <w:permStart w:id="637209057" w:edGrp="everyone"/>
            <w:r>
              <w:rPr>
                <w:rFonts w:ascii="Verdana" w:hAnsi="Verdana"/>
              </w:rPr>
              <w:t>…….</w:t>
            </w:r>
            <w:permEnd w:id="637209057"/>
          </w:p>
        </w:tc>
        <w:tc>
          <w:tcPr>
            <w:tcW w:w="1560" w:type="dxa"/>
          </w:tcPr>
          <w:p w14:paraId="16EB4A9B" w14:textId="60111066" w:rsidR="00AA573E" w:rsidRDefault="00AA573E" w:rsidP="00AA573E">
            <w:pPr>
              <w:rPr>
                <w:rFonts w:ascii="Verdana" w:hAnsi="Verdana"/>
              </w:rPr>
            </w:pPr>
            <w:permStart w:id="997810163" w:edGrp="everyone"/>
            <w:r>
              <w:rPr>
                <w:rFonts w:ascii="Verdana" w:hAnsi="Verdana"/>
              </w:rPr>
              <w:t>……</w:t>
            </w:r>
            <w:permEnd w:id="997810163"/>
          </w:p>
        </w:tc>
        <w:tc>
          <w:tcPr>
            <w:tcW w:w="2268" w:type="dxa"/>
          </w:tcPr>
          <w:p w14:paraId="5B99E297" w14:textId="3EFD1270" w:rsidR="00AA573E" w:rsidRDefault="00AA573E" w:rsidP="00AA573E">
            <w:pPr>
              <w:rPr>
                <w:rFonts w:ascii="Verdana" w:hAnsi="Verdana"/>
              </w:rPr>
            </w:pPr>
            <w:permStart w:id="454166958" w:edGrp="everyone"/>
            <w:r>
              <w:rPr>
                <w:rFonts w:ascii="Verdana" w:hAnsi="Verdana"/>
              </w:rPr>
              <w:t>……</w:t>
            </w:r>
            <w:permEnd w:id="454166958"/>
          </w:p>
        </w:tc>
      </w:tr>
    </w:tbl>
    <w:p w14:paraId="4ECA9843" w14:textId="2C3FA394" w:rsidR="009C71FB" w:rsidRDefault="00F92583" w:rsidP="007D7323">
      <w:pPr>
        <w:pStyle w:val="Textkrper-Zeileneinzug"/>
        <w:spacing w:before="120"/>
      </w:pPr>
      <w:r>
        <w:t xml:space="preserve">Wichtig: Arbeiten am Arbeitsplatz müssen frühzeitig mit der verantwortlichen Person im Betrieb abgesprochen werden. </w:t>
      </w:r>
      <w:r w:rsidR="009C71FB">
        <w:t xml:space="preserve"> </w:t>
      </w:r>
      <w:r w:rsidR="00BA038B">
        <w:t xml:space="preserve">   </w:t>
      </w:r>
    </w:p>
    <w:p w14:paraId="4D402133" w14:textId="77777777" w:rsidR="009C71FB" w:rsidRDefault="009C71FB" w:rsidP="009C71FB">
      <w:pPr>
        <w:pStyle w:val="berschrift2"/>
      </w:pPr>
      <w:r>
        <w:t xml:space="preserve">Spezielle </w:t>
      </w:r>
      <w:r w:rsidRPr="009C71FB">
        <w:t>Vereinbarungen</w:t>
      </w:r>
      <w:r>
        <w:t xml:space="preserve"> mit der verantwortlichen Lehrperson</w:t>
      </w:r>
    </w:p>
    <w:p w14:paraId="304679B8" w14:textId="660E60D6" w:rsidR="009C71FB" w:rsidRDefault="00F92583" w:rsidP="00031E55">
      <w:pPr>
        <w:pStyle w:val="Textkrper-Zeileneinzug"/>
      </w:pPr>
      <w:r>
        <w:t xml:space="preserve">Bei externen Arbeiten oder Arbeiten am Arbeitsplatz melden Sie Ihre Abwesenheit bis spätestens zum Unterrichtsbeginn Ihren BüP- und AU-Lehrpersonen via E-Mail. Verwenden Sie dazu das Formular «Externe Arbeiten und Arbeiten im Lehrbetrieb». </w:t>
      </w:r>
      <w:r w:rsidR="00031E55" w:rsidRPr="00031E55">
        <w:t xml:space="preserve"> </w:t>
      </w:r>
    </w:p>
    <w:p w14:paraId="1AB859AB" w14:textId="77777777" w:rsidR="009C71FB" w:rsidRDefault="009C71FB" w:rsidP="009C71FB">
      <w:pPr>
        <w:pStyle w:val="berschrift2"/>
      </w:pPr>
      <w:r>
        <w:t xml:space="preserve">Spezielle </w:t>
      </w:r>
      <w:r w:rsidRPr="009C71FB">
        <w:t>Vereinbarungen</w:t>
      </w:r>
      <w:r>
        <w:t xml:space="preserve"> mit der Person im Lehrbetrieb</w:t>
      </w:r>
    </w:p>
    <w:p w14:paraId="2D54B616" w14:textId="77777777" w:rsidR="009C71FB" w:rsidRDefault="009C71FB" w:rsidP="009C71FB">
      <w:pPr>
        <w:pStyle w:val="Textkrper-Zeileneinzug"/>
      </w:pPr>
      <w:permStart w:id="1187859812" w:edGrp="everyone"/>
      <w:r>
        <w:t>Hier spezielle Vereinbarungen mit der verantwortlichen Person vom Lehrbetrieb aufführen.</w:t>
      </w:r>
      <w:permEnd w:id="1187859812"/>
    </w:p>
    <w:p w14:paraId="25DA2FFA" w14:textId="77777777" w:rsidR="00313E41" w:rsidRDefault="00313E41" w:rsidP="009C71FB">
      <w:pPr>
        <w:pStyle w:val="berschrift2"/>
      </w:pPr>
      <w:r>
        <w:t>Allgemeine Hinweis</w:t>
      </w:r>
      <w:r w:rsidR="00780E58">
        <w:t>e</w:t>
      </w:r>
    </w:p>
    <w:p w14:paraId="3E6F5653" w14:textId="58BF899E" w:rsidR="00780E58" w:rsidRDefault="00313E41" w:rsidP="00780E58">
      <w:pPr>
        <w:pStyle w:val="Textkrper-Zeileneinzug"/>
        <w:numPr>
          <w:ilvl w:val="0"/>
          <w:numId w:val="8"/>
        </w:numPr>
      </w:pPr>
      <w:r>
        <w:t>Die Lehrperson</w:t>
      </w:r>
      <w:r w:rsidR="00753E62">
        <w:t>en stehen</w:t>
      </w:r>
      <w:r>
        <w:t xml:space="preserve"> den einzelnen Projekten beratend zur Seite. </w:t>
      </w:r>
    </w:p>
    <w:p w14:paraId="504F7316" w14:textId="7B24CD99" w:rsidR="00780E58" w:rsidRDefault="007D7323" w:rsidP="00780E58">
      <w:pPr>
        <w:pStyle w:val="Textkrper-Zeileneinzug"/>
        <w:numPr>
          <w:ilvl w:val="0"/>
          <w:numId w:val="8"/>
        </w:numPr>
      </w:pPr>
      <w:r>
        <w:t>B</w:t>
      </w:r>
      <w:r w:rsidR="00313E41">
        <w:t xml:space="preserve">ei Projekten mit finanzieller Beteiligung Dritter übernimmt die </w:t>
      </w:r>
      <w:r w:rsidR="00F92583">
        <w:t>Schule keine Erfolgsgarantie.</w:t>
      </w:r>
      <w:r w:rsidR="00313E41">
        <w:t xml:space="preserve"> Die Verantwortung liegt bei den Berufslernenden. </w:t>
      </w:r>
    </w:p>
    <w:p w14:paraId="0688D352" w14:textId="77777777" w:rsidR="004C0F4D" w:rsidRDefault="004C0F4D"/>
    <w:p w14:paraId="0286F706" w14:textId="77777777" w:rsidR="004C0F4D" w:rsidRDefault="004C0F4D"/>
    <w:p w14:paraId="426C5CC7" w14:textId="77777777" w:rsidR="004C0F4D" w:rsidRDefault="004C0F4D"/>
    <w:p w14:paraId="2DE07E7B" w14:textId="77777777" w:rsidR="004C0F4D" w:rsidRDefault="004C0F4D"/>
    <w:p w14:paraId="084E47AB" w14:textId="77777777" w:rsidR="004C0F4D" w:rsidRDefault="004C0F4D"/>
    <w:p w14:paraId="0462E900" w14:textId="77777777" w:rsidR="004C0F4D" w:rsidRDefault="004C0F4D"/>
    <w:p w14:paraId="30C4DA85" w14:textId="77777777" w:rsidR="004C0F4D" w:rsidRDefault="004C0F4D"/>
    <w:p w14:paraId="584600E3" w14:textId="77777777" w:rsidR="004C0F4D" w:rsidRDefault="004C0F4D"/>
    <w:p w14:paraId="31A128E6" w14:textId="77777777" w:rsidR="004C0F4D" w:rsidRDefault="004C0F4D"/>
    <w:p w14:paraId="09D17DCE" w14:textId="77777777" w:rsidR="004C0F4D" w:rsidRDefault="004C0F4D"/>
    <w:p w14:paraId="10323169" w14:textId="77777777" w:rsidR="004C0F4D" w:rsidRDefault="004C0F4D"/>
    <w:p w14:paraId="701CB514" w14:textId="77777777" w:rsidR="004C0F4D" w:rsidRDefault="004C0F4D"/>
    <w:p w14:paraId="2139E683" w14:textId="77777777" w:rsidR="004C0F4D" w:rsidRDefault="004C0F4D"/>
    <w:p w14:paraId="70594EEA" w14:textId="77777777" w:rsidR="004C0F4D" w:rsidRDefault="004C0F4D"/>
    <w:p w14:paraId="0ACBBB1A" w14:textId="77777777" w:rsidR="004C0F4D" w:rsidRDefault="004C0F4D"/>
    <w:p w14:paraId="4B9C7DA1" w14:textId="77777777" w:rsidR="004C0F4D" w:rsidRDefault="004C0F4D"/>
    <w:p w14:paraId="4F94A97D" w14:textId="77777777" w:rsidR="004C0F4D" w:rsidRDefault="004C0F4D"/>
    <w:p w14:paraId="589621CC" w14:textId="77777777" w:rsidR="004C0F4D" w:rsidRDefault="004C0F4D"/>
    <w:p w14:paraId="15723B8F" w14:textId="77777777" w:rsidR="004C0F4D" w:rsidRDefault="004C0F4D"/>
    <w:p w14:paraId="5234AEA9" w14:textId="77777777" w:rsidR="004C0F4D" w:rsidRDefault="004C0F4D"/>
    <w:p w14:paraId="0F109313" w14:textId="77777777" w:rsidR="004C0F4D" w:rsidRDefault="004C0F4D"/>
    <w:p w14:paraId="3BFE1E56" w14:textId="3725181A" w:rsidR="006F5D2F" w:rsidRDefault="006F5D2F" w:rsidP="004C0F4D">
      <w:pPr>
        <w:pStyle w:val="berschrift2"/>
        <w:spacing w:before="120"/>
      </w:pPr>
      <w:r>
        <w:t>Unterschriften</w:t>
      </w:r>
    </w:p>
    <w:p w14:paraId="70A8594A" w14:textId="77777777" w:rsidR="002A3154" w:rsidRDefault="0045437E" w:rsidP="006F5D2F">
      <w:pPr>
        <w:pStyle w:val="Textkrper-Zeileneinzug"/>
        <w:spacing w:before="240" w:after="240"/>
        <w:rPr>
          <w:b/>
          <w:i/>
        </w:rPr>
      </w:pPr>
      <w:r w:rsidRPr="007D7323">
        <w:rPr>
          <w:b/>
          <w:i/>
        </w:rPr>
        <w:t>Bearbeiter/in</w:t>
      </w:r>
      <w:r w:rsidR="007D7323">
        <w:rPr>
          <w:b/>
          <w:i/>
        </w:rPr>
        <w:t>nen</w:t>
      </w:r>
      <w:r w:rsidRPr="007D7323">
        <w:rPr>
          <w:b/>
          <w:i/>
        </w:rPr>
        <w:t>:</w:t>
      </w:r>
    </w:p>
    <w:p w14:paraId="7027EAFD" w14:textId="0C1A557A" w:rsidR="0045437E" w:rsidRPr="007D7323" w:rsidRDefault="004C4CF6" w:rsidP="002A3154">
      <w:pPr>
        <w:pStyle w:val="Textkrper-Zeileneinzug"/>
        <w:spacing w:before="120"/>
        <w:rPr>
          <w:b/>
          <w:i/>
        </w:rPr>
      </w:pPr>
      <w:permStart w:id="1477660582" w:edGrp="everyone"/>
      <w:r>
        <w:rPr>
          <w:b/>
          <w:i/>
        </w:rPr>
        <w:t>Vorname Name</w:t>
      </w:r>
      <w:permEnd w:id="1477660582"/>
    </w:p>
    <w:p w14:paraId="466ECF1D" w14:textId="454CDB9F" w:rsidR="0045437E" w:rsidRDefault="0045437E">
      <w:pPr>
        <w:pStyle w:val="Textkrper-Zeileneinzug"/>
      </w:pPr>
      <w:r>
        <w:t>Ort:</w:t>
      </w:r>
      <w:r w:rsidR="004C4CF6">
        <w:t xml:space="preserve"> </w:t>
      </w:r>
      <w:permStart w:id="712449853" w:edGrp="everyone"/>
      <w:r w:rsidR="004C4CF6">
        <w:t>……</w:t>
      </w:r>
      <w:permEnd w:id="712449853"/>
      <w:r w:rsidR="00780E58">
        <w:tab/>
      </w:r>
      <w:r w:rsidR="00780E58">
        <w:tab/>
      </w:r>
      <w:r w:rsidR="00780E58">
        <w:tab/>
      </w:r>
      <w:r>
        <w:t>Datum:</w:t>
      </w:r>
      <w:r w:rsidR="004C4CF6">
        <w:t xml:space="preserve"> </w:t>
      </w:r>
      <w:permStart w:id="393690466" w:edGrp="everyone"/>
      <w:r w:rsidR="004C4CF6">
        <w:t>……</w:t>
      </w:r>
      <w:permEnd w:id="393690466"/>
      <w:r w:rsidR="00780E58">
        <w:tab/>
      </w:r>
      <w:r w:rsidR="00780E58">
        <w:tab/>
      </w:r>
      <w:r>
        <w:t xml:space="preserve">Unterschrift: </w:t>
      </w:r>
    </w:p>
    <w:p w14:paraId="1AAD722C" w14:textId="6D8AA04C" w:rsidR="002A3154" w:rsidRPr="007D7323" w:rsidRDefault="004C4CF6" w:rsidP="004C4CF6">
      <w:pPr>
        <w:pStyle w:val="Textkrper-Zeileneinzug"/>
        <w:spacing w:before="240"/>
        <w:rPr>
          <w:b/>
          <w:i/>
        </w:rPr>
      </w:pPr>
      <w:permStart w:id="1587239667" w:edGrp="everyone"/>
      <w:r>
        <w:rPr>
          <w:b/>
          <w:i/>
        </w:rPr>
        <w:t>Vorname Name</w:t>
      </w:r>
      <w:permEnd w:id="1587239667"/>
    </w:p>
    <w:p w14:paraId="0B01C9EB" w14:textId="31D76DAC" w:rsidR="002A3154" w:rsidRDefault="002A3154" w:rsidP="002A3154">
      <w:pPr>
        <w:pStyle w:val="Textkrper-Zeileneinzug"/>
      </w:pPr>
      <w:r>
        <w:t>Ort:</w:t>
      </w:r>
      <w:r w:rsidR="004C4CF6">
        <w:t xml:space="preserve"> </w:t>
      </w:r>
      <w:permStart w:id="968973669" w:edGrp="everyone"/>
      <w:r w:rsidR="004C4CF6">
        <w:t>……</w:t>
      </w:r>
      <w:permEnd w:id="968973669"/>
      <w:r>
        <w:tab/>
      </w:r>
      <w:r>
        <w:tab/>
      </w:r>
      <w:r>
        <w:tab/>
        <w:t>Datum:</w:t>
      </w:r>
      <w:r w:rsidR="004C4CF6">
        <w:t xml:space="preserve"> </w:t>
      </w:r>
      <w:permStart w:id="852048917" w:edGrp="everyone"/>
      <w:r w:rsidR="004C4CF6">
        <w:t>……</w:t>
      </w:r>
      <w:permEnd w:id="852048917"/>
      <w:r>
        <w:tab/>
      </w:r>
      <w:r>
        <w:tab/>
        <w:t xml:space="preserve">Unterschrift: </w:t>
      </w:r>
    </w:p>
    <w:p w14:paraId="4477FA59" w14:textId="11C0B66E" w:rsidR="002A3154" w:rsidRPr="007D7323" w:rsidRDefault="004C4CF6" w:rsidP="004C4CF6">
      <w:pPr>
        <w:pStyle w:val="Textkrper-Zeileneinzug"/>
        <w:spacing w:before="240"/>
        <w:rPr>
          <w:b/>
          <w:i/>
        </w:rPr>
      </w:pPr>
      <w:permStart w:id="1317498058" w:edGrp="everyone"/>
      <w:r>
        <w:rPr>
          <w:b/>
          <w:i/>
        </w:rPr>
        <w:t>Vorname Name</w:t>
      </w:r>
      <w:permEnd w:id="1317498058"/>
    </w:p>
    <w:p w14:paraId="49CBF0B6" w14:textId="5F6E1886" w:rsidR="002A3154" w:rsidRDefault="002A3154" w:rsidP="002A3154">
      <w:pPr>
        <w:pStyle w:val="Textkrper-Zeileneinzug"/>
      </w:pPr>
      <w:r>
        <w:t>Ort:</w:t>
      </w:r>
      <w:r w:rsidR="004C4CF6">
        <w:t xml:space="preserve"> </w:t>
      </w:r>
      <w:permStart w:id="791296718" w:edGrp="everyone"/>
      <w:r w:rsidR="004C4CF6">
        <w:t>……</w:t>
      </w:r>
      <w:permEnd w:id="791296718"/>
      <w:r>
        <w:tab/>
      </w:r>
      <w:r>
        <w:tab/>
      </w:r>
      <w:r>
        <w:tab/>
        <w:t>Datum:</w:t>
      </w:r>
      <w:r w:rsidR="004C4CF6">
        <w:t xml:space="preserve"> </w:t>
      </w:r>
      <w:permStart w:id="2130471579" w:edGrp="everyone"/>
      <w:r w:rsidR="004C4CF6">
        <w:t>……</w:t>
      </w:r>
      <w:permEnd w:id="2130471579"/>
      <w:r>
        <w:tab/>
      </w:r>
      <w:r>
        <w:tab/>
        <w:t xml:space="preserve">Unterschrift: </w:t>
      </w:r>
    </w:p>
    <w:p w14:paraId="1E0195D3" w14:textId="77777777" w:rsidR="007D7323" w:rsidRDefault="0045437E" w:rsidP="00993B5B">
      <w:pPr>
        <w:pStyle w:val="Textkrper-Zeileneinzug"/>
        <w:spacing w:before="480" w:after="240"/>
        <w:rPr>
          <w:b/>
          <w:i/>
        </w:rPr>
      </w:pPr>
      <w:r w:rsidRPr="00031E55">
        <w:rPr>
          <w:b/>
          <w:i/>
        </w:rPr>
        <w:t>Verantwortliche Person</w:t>
      </w:r>
      <w:r w:rsidR="007D7323">
        <w:rPr>
          <w:b/>
          <w:i/>
        </w:rPr>
        <w:t>(en)</w:t>
      </w:r>
      <w:r w:rsidRPr="00031E55">
        <w:rPr>
          <w:b/>
          <w:i/>
        </w:rPr>
        <w:t xml:space="preserve"> im Lehrbetrieb:</w:t>
      </w:r>
    </w:p>
    <w:p w14:paraId="06DD2993" w14:textId="42F6FBB8" w:rsidR="0045437E" w:rsidRPr="00031E55" w:rsidRDefault="004C4CF6" w:rsidP="006F5D2F">
      <w:pPr>
        <w:pStyle w:val="Textkrper-Zeileneinzug"/>
        <w:spacing w:before="120"/>
        <w:rPr>
          <w:b/>
          <w:i/>
        </w:rPr>
      </w:pPr>
      <w:permStart w:id="1787762147" w:edGrp="everyone"/>
      <w:r>
        <w:rPr>
          <w:b/>
          <w:i/>
        </w:rPr>
        <w:t xml:space="preserve">Vorname </w:t>
      </w:r>
      <w:r w:rsidR="0045437E" w:rsidRPr="00031E55">
        <w:rPr>
          <w:b/>
          <w:i/>
        </w:rPr>
        <w:t>Name</w:t>
      </w:r>
      <w:permEnd w:id="1787762147"/>
    </w:p>
    <w:p w14:paraId="6D90B30F" w14:textId="160A7710" w:rsidR="00780E58" w:rsidRDefault="00780E58" w:rsidP="00780E58">
      <w:pPr>
        <w:pStyle w:val="Textkrper-Zeileneinzug"/>
      </w:pPr>
      <w:r>
        <w:lastRenderedPageBreak/>
        <w:t>Ort:</w:t>
      </w:r>
      <w:r w:rsidR="004C4CF6">
        <w:t xml:space="preserve"> </w:t>
      </w:r>
      <w:permStart w:id="583355317" w:edGrp="everyone"/>
      <w:r w:rsidR="004C4CF6">
        <w:t>……</w:t>
      </w:r>
      <w:permEnd w:id="583355317"/>
      <w:r>
        <w:tab/>
      </w:r>
      <w:r>
        <w:tab/>
      </w:r>
      <w:r>
        <w:tab/>
        <w:t>Datum</w:t>
      </w:r>
      <w:r w:rsidR="004C4CF6">
        <w:t xml:space="preserve">: </w:t>
      </w:r>
      <w:permStart w:id="618204671" w:edGrp="everyone"/>
      <w:r w:rsidR="004C4CF6">
        <w:t>……</w:t>
      </w:r>
      <w:permEnd w:id="618204671"/>
      <w:r>
        <w:tab/>
      </w:r>
      <w:r>
        <w:tab/>
        <w:t xml:space="preserve">Unterschrift: </w:t>
      </w:r>
    </w:p>
    <w:p w14:paraId="468B14B2" w14:textId="2A634F07" w:rsidR="007D7323" w:rsidRPr="00031E55" w:rsidRDefault="00993B5B" w:rsidP="00993B5B">
      <w:pPr>
        <w:pStyle w:val="Textkrper-Zeileneinzug"/>
        <w:spacing w:before="240"/>
        <w:rPr>
          <w:b/>
          <w:i/>
        </w:rPr>
      </w:pPr>
      <w:permStart w:id="1526100814" w:edGrp="everyone"/>
      <w:r>
        <w:rPr>
          <w:b/>
          <w:i/>
        </w:rPr>
        <w:t xml:space="preserve">Vorname </w:t>
      </w:r>
      <w:r w:rsidR="007D7323" w:rsidRPr="00031E55">
        <w:rPr>
          <w:b/>
          <w:i/>
        </w:rPr>
        <w:t>Name</w:t>
      </w:r>
      <w:permEnd w:id="1526100814"/>
    </w:p>
    <w:p w14:paraId="60A5CE9F" w14:textId="50C9509A" w:rsidR="007D7323" w:rsidRDefault="007D7323" w:rsidP="007D7323">
      <w:pPr>
        <w:pStyle w:val="Textkrper-Zeileneinzug"/>
      </w:pPr>
      <w:r>
        <w:t>Ort:</w:t>
      </w:r>
      <w:r w:rsidR="004C4CF6">
        <w:t xml:space="preserve"> </w:t>
      </w:r>
      <w:permStart w:id="1387096142" w:edGrp="everyone"/>
      <w:r w:rsidR="004C4CF6">
        <w:t>……</w:t>
      </w:r>
      <w:permEnd w:id="1387096142"/>
      <w:r>
        <w:tab/>
      </w:r>
      <w:r>
        <w:tab/>
      </w:r>
      <w:r>
        <w:tab/>
        <w:t>Datum:</w:t>
      </w:r>
      <w:r w:rsidR="004C4CF6">
        <w:t xml:space="preserve"> </w:t>
      </w:r>
      <w:permStart w:id="213457848" w:edGrp="everyone"/>
      <w:r w:rsidR="004C4CF6">
        <w:t>……</w:t>
      </w:r>
      <w:permEnd w:id="213457848"/>
      <w:r>
        <w:tab/>
      </w:r>
      <w:r>
        <w:tab/>
        <w:t xml:space="preserve">Unterschrift: </w:t>
      </w:r>
    </w:p>
    <w:p w14:paraId="3D157557" w14:textId="7B8673F6" w:rsidR="006F5D2F" w:rsidRPr="00031E55" w:rsidRDefault="00993B5B" w:rsidP="00993B5B">
      <w:pPr>
        <w:pStyle w:val="Textkrper-Zeileneinzug"/>
        <w:spacing w:before="240"/>
        <w:rPr>
          <w:b/>
          <w:i/>
        </w:rPr>
      </w:pPr>
      <w:permStart w:id="1232162349" w:edGrp="everyone"/>
      <w:r>
        <w:rPr>
          <w:b/>
          <w:i/>
        </w:rPr>
        <w:t xml:space="preserve">Vorname </w:t>
      </w:r>
      <w:r w:rsidR="006F5D2F" w:rsidRPr="00031E55">
        <w:rPr>
          <w:b/>
          <w:i/>
        </w:rPr>
        <w:t>Name</w:t>
      </w:r>
      <w:permEnd w:id="1232162349"/>
    </w:p>
    <w:p w14:paraId="7B436185" w14:textId="1D90EDBF" w:rsidR="006F5D2F" w:rsidRDefault="006F5D2F" w:rsidP="006F5D2F">
      <w:pPr>
        <w:pStyle w:val="Textkrper-Zeileneinzug"/>
      </w:pPr>
      <w:r>
        <w:t>Ort:</w:t>
      </w:r>
      <w:r w:rsidR="00993B5B">
        <w:t xml:space="preserve"> </w:t>
      </w:r>
      <w:permStart w:id="2045195937" w:edGrp="everyone"/>
      <w:r w:rsidR="00993B5B">
        <w:t>……</w:t>
      </w:r>
      <w:permEnd w:id="2045195937"/>
      <w:r>
        <w:tab/>
      </w:r>
      <w:r>
        <w:tab/>
      </w:r>
      <w:r>
        <w:tab/>
        <w:t>Datum:</w:t>
      </w:r>
      <w:r w:rsidR="004C4CF6">
        <w:t xml:space="preserve"> </w:t>
      </w:r>
      <w:permStart w:id="1306410409" w:edGrp="everyone"/>
      <w:r w:rsidR="004C4CF6">
        <w:t>……</w:t>
      </w:r>
      <w:permEnd w:id="1306410409"/>
      <w:r>
        <w:tab/>
      </w:r>
      <w:r>
        <w:tab/>
        <w:t xml:space="preserve">Unterschrift: </w:t>
      </w:r>
    </w:p>
    <w:p w14:paraId="3D8C2701" w14:textId="77777777" w:rsidR="007D7323" w:rsidRDefault="0045437E" w:rsidP="00993B5B">
      <w:pPr>
        <w:pStyle w:val="Textkrper-Zeileneinzug"/>
        <w:spacing w:before="480" w:after="240"/>
        <w:rPr>
          <w:b/>
          <w:i/>
        </w:rPr>
      </w:pPr>
      <w:r w:rsidRPr="00031E55">
        <w:rPr>
          <w:b/>
          <w:i/>
        </w:rPr>
        <w:t>Verantwortliche Lehrperson</w:t>
      </w:r>
      <w:r w:rsidR="007D7323">
        <w:rPr>
          <w:b/>
          <w:i/>
        </w:rPr>
        <w:t>en</w:t>
      </w:r>
      <w:r w:rsidRPr="00031E55">
        <w:rPr>
          <w:b/>
          <w:i/>
        </w:rPr>
        <w:t>:</w:t>
      </w:r>
    </w:p>
    <w:p w14:paraId="45BE8EA2" w14:textId="2AA94E8F" w:rsidR="0045437E" w:rsidRPr="00031E55" w:rsidRDefault="00993B5B" w:rsidP="006F5D2F">
      <w:pPr>
        <w:pStyle w:val="Textkrper-Zeileneinzug"/>
        <w:spacing w:before="120"/>
        <w:rPr>
          <w:b/>
          <w:i/>
        </w:rPr>
      </w:pPr>
      <w:permStart w:id="404901766" w:edGrp="everyone"/>
      <w:r>
        <w:rPr>
          <w:b/>
          <w:i/>
        </w:rPr>
        <w:t xml:space="preserve">Vorname </w:t>
      </w:r>
      <w:r w:rsidR="0045437E" w:rsidRPr="00031E55">
        <w:rPr>
          <w:b/>
          <w:i/>
        </w:rPr>
        <w:t>Name</w:t>
      </w:r>
      <w:permEnd w:id="404901766"/>
    </w:p>
    <w:p w14:paraId="3A72BCC3" w14:textId="4B5FB8DB" w:rsidR="00780E58" w:rsidRDefault="00780E58" w:rsidP="00780E58">
      <w:pPr>
        <w:pStyle w:val="Textkrper-Zeileneinzug"/>
      </w:pPr>
      <w:r>
        <w:t>Ort:</w:t>
      </w:r>
      <w:r w:rsidR="00993B5B">
        <w:t xml:space="preserve"> </w:t>
      </w:r>
      <w:permStart w:id="94915605" w:edGrp="everyone"/>
      <w:r w:rsidR="00993B5B">
        <w:t>……</w:t>
      </w:r>
      <w:permEnd w:id="94915605"/>
      <w:r>
        <w:tab/>
      </w:r>
      <w:r>
        <w:tab/>
      </w:r>
      <w:r>
        <w:tab/>
        <w:t>Datum:</w:t>
      </w:r>
      <w:r w:rsidR="00993B5B">
        <w:t xml:space="preserve"> </w:t>
      </w:r>
      <w:permStart w:id="938936838" w:edGrp="everyone"/>
      <w:r w:rsidR="00993B5B">
        <w:t>……</w:t>
      </w:r>
      <w:permEnd w:id="938936838"/>
      <w:r>
        <w:tab/>
      </w:r>
      <w:r>
        <w:tab/>
        <w:t xml:space="preserve">Unterschrift: </w:t>
      </w:r>
    </w:p>
    <w:p w14:paraId="536DDD88" w14:textId="22131BDD" w:rsidR="007D7323" w:rsidRPr="00031E55" w:rsidRDefault="00993B5B" w:rsidP="00993B5B">
      <w:pPr>
        <w:pStyle w:val="Textkrper-Zeileneinzug"/>
        <w:spacing w:before="240"/>
        <w:rPr>
          <w:b/>
          <w:i/>
        </w:rPr>
      </w:pPr>
      <w:permStart w:id="926505994" w:edGrp="everyone"/>
      <w:r>
        <w:rPr>
          <w:b/>
          <w:i/>
        </w:rPr>
        <w:t xml:space="preserve">Vorname </w:t>
      </w:r>
      <w:r w:rsidR="007D7323" w:rsidRPr="00031E55">
        <w:rPr>
          <w:b/>
          <w:i/>
        </w:rPr>
        <w:t>Name</w:t>
      </w:r>
      <w:permEnd w:id="926505994"/>
    </w:p>
    <w:p w14:paraId="5EC04B7F" w14:textId="3C80BC40" w:rsidR="0045437E" w:rsidRDefault="007D7323" w:rsidP="007D7323">
      <w:pPr>
        <w:pStyle w:val="Textkrper-Zeileneinzug"/>
      </w:pPr>
      <w:r>
        <w:t>Ort:</w:t>
      </w:r>
      <w:r w:rsidR="00993B5B">
        <w:t xml:space="preserve"> </w:t>
      </w:r>
      <w:permStart w:id="275733496" w:edGrp="everyone"/>
      <w:r w:rsidR="00993B5B">
        <w:t>……</w:t>
      </w:r>
      <w:permEnd w:id="275733496"/>
      <w:r>
        <w:tab/>
      </w:r>
      <w:r>
        <w:tab/>
      </w:r>
      <w:r>
        <w:tab/>
        <w:t>Datum:</w:t>
      </w:r>
      <w:r w:rsidR="00993B5B">
        <w:t xml:space="preserve"> </w:t>
      </w:r>
      <w:permStart w:id="577515593" w:edGrp="everyone"/>
      <w:r w:rsidR="00993B5B">
        <w:t>……</w:t>
      </w:r>
      <w:permEnd w:id="577515593"/>
      <w:r>
        <w:tab/>
      </w:r>
      <w:r>
        <w:tab/>
        <w:t xml:space="preserve">Unterschrift: </w:t>
      </w:r>
    </w:p>
    <w:p w14:paraId="121D2BFE" w14:textId="77777777" w:rsidR="0045437E" w:rsidRDefault="0045437E">
      <w:pPr>
        <w:pStyle w:val="Textkrper-Zeileneinzug"/>
      </w:pPr>
    </w:p>
    <w:sectPr w:rsidR="0045437E" w:rsidSect="004C0F4D">
      <w:headerReference w:type="even" r:id="rId8"/>
      <w:headerReference w:type="default" r:id="rId9"/>
      <w:footerReference w:type="even" r:id="rId10"/>
      <w:footerReference w:type="default" r:id="rId11"/>
      <w:headerReference w:type="first" r:id="rId12"/>
      <w:footerReference w:type="first" r:id="rId13"/>
      <w:pgSz w:w="11907" w:h="16840" w:code="9"/>
      <w:pgMar w:top="1362" w:right="1134" w:bottom="851" w:left="709" w:header="289" w:footer="6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84721" w14:textId="77777777" w:rsidR="00AD775E" w:rsidRDefault="00AD775E">
      <w:r>
        <w:separator/>
      </w:r>
    </w:p>
  </w:endnote>
  <w:endnote w:type="continuationSeparator" w:id="0">
    <w:p w14:paraId="0399A2A9" w14:textId="77777777" w:rsidR="00AD775E" w:rsidRDefault="00AD7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98582" w14:textId="77777777" w:rsidR="00CD55F3" w:rsidRDefault="00CD55F3">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5EC9" w14:textId="7124260E" w:rsidR="00764350" w:rsidRDefault="00764350" w:rsidP="00C21D4E">
    <w:pPr>
      <w:pStyle w:val="Fuzeile"/>
      <w:pBdr>
        <w:top w:val="single" w:sz="8" w:space="1" w:color="auto"/>
      </w:pBdr>
      <w:tabs>
        <w:tab w:val="clear" w:pos="9072"/>
        <w:tab w:val="left" w:pos="8931"/>
        <w:tab w:val="right" w:pos="15168"/>
      </w:tabs>
      <w:ind w:left="709"/>
      <w:rPr>
        <w:rFonts w:ascii="Arial" w:hAnsi="Arial" w:cs="Arial"/>
        <w:sz w:val="12"/>
        <w:lang w:val="de-CH"/>
      </w:rPr>
    </w:pPr>
    <w:r>
      <w:rPr>
        <w:rFonts w:ascii="Arial" w:hAnsi="Arial" w:cs="Arial"/>
        <w:sz w:val="12"/>
        <w:lang w:val="de-CH"/>
      </w:rPr>
      <w:t xml:space="preserve">Datum: </w:t>
    </w:r>
    <w:r w:rsidR="001E56CA">
      <w:rPr>
        <w:rFonts w:ascii="Arial" w:hAnsi="Arial" w:cs="Arial"/>
        <w:sz w:val="12"/>
        <w:lang w:val="de-CH"/>
      </w:rPr>
      <w:fldChar w:fldCharType="begin"/>
    </w:r>
    <w:r>
      <w:rPr>
        <w:rFonts w:ascii="Arial" w:hAnsi="Arial" w:cs="Arial"/>
        <w:sz w:val="12"/>
        <w:lang w:val="de-CH"/>
      </w:rPr>
      <w:instrText xml:space="preserve"> DATE \@ "dd.MM.yy" </w:instrText>
    </w:r>
    <w:r w:rsidR="001E56CA">
      <w:rPr>
        <w:rFonts w:ascii="Arial" w:hAnsi="Arial" w:cs="Arial"/>
        <w:sz w:val="12"/>
        <w:lang w:val="de-CH"/>
      </w:rPr>
      <w:fldChar w:fldCharType="separate"/>
    </w:r>
    <w:r w:rsidR="0005236F">
      <w:rPr>
        <w:rFonts w:ascii="Arial" w:hAnsi="Arial" w:cs="Arial"/>
        <w:noProof/>
        <w:sz w:val="12"/>
        <w:lang w:val="de-CH"/>
      </w:rPr>
      <w:t>19.10.18</w:t>
    </w:r>
    <w:r w:rsidR="001E56CA">
      <w:rPr>
        <w:rFonts w:ascii="Arial" w:hAnsi="Arial" w:cs="Arial"/>
        <w:sz w:val="12"/>
        <w:lang w:val="de-CH"/>
      </w:rPr>
      <w:fldChar w:fldCharType="end"/>
    </w:r>
    <w:r w:rsidR="00FC12FC">
      <w:rPr>
        <w:rFonts w:ascii="Arial" w:hAnsi="Arial" w:cs="Arial"/>
        <w:sz w:val="12"/>
        <w:lang w:val="de-CH"/>
      </w:rPr>
      <w:t xml:space="preserve"> </w:t>
    </w:r>
    <w:r w:rsidR="00FC12FC" w:rsidRPr="0090071A">
      <w:rPr>
        <w:rFonts w:ascii="Arial" w:hAnsi="Arial" w:cs="Arial"/>
        <w:sz w:val="12"/>
        <w:lang w:val="de-CH"/>
      </w:rPr>
      <w:t xml:space="preserve">/ </w:t>
    </w:r>
    <w:r w:rsidR="00274AAF">
      <w:rPr>
        <w:rFonts w:ascii="Arial" w:hAnsi="Arial" w:cs="Arial"/>
        <w:sz w:val="12"/>
        <w:lang w:val="de-CH"/>
      </w:rPr>
      <w:t>Roman Moser</w:t>
    </w:r>
    <w:r w:rsidR="00C21D4E">
      <w:rPr>
        <w:rFonts w:ascii="Arial" w:hAnsi="Arial" w:cs="Arial"/>
        <w:sz w:val="12"/>
        <w:lang w:val="de-CH"/>
      </w:rPr>
      <w:t xml:space="preserve"> und</w:t>
    </w:r>
    <w:r w:rsidR="000D2ECF">
      <w:rPr>
        <w:rFonts w:ascii="Arial" w:hAnsi="Arial" w:cs="Arial"/>
        <w:sz w:val="12"/>
        <w:lang w:val="de-CH"/>
      </w:rPr>
      <w:t xml:space="preserve"> Beat Jud</w:t>
    </w:r>
    <w:r w:rsidR="00C21D4E">
      <w:rPr>
        <w:rFonts w:ascii="Arial" w:hAnsi="Arial" w:cs="Arial"/>
        <w:sz w:val="12"/>
        <w:lang w:val="de-CH"/>
      </w:rPr>
      <w:tab/>
    </w:r>
    <w:r>
      <w:rPr>
        <w:rFonts w:ascii="Arial" w:hAnsi="Arial" w:cs="Arial"/>
        <w:sz w:val="12"/>
        <w:lang w:val="de-CH"/>
      </w:rPr>
      <w:t xml:space="preserve">        </w:t>
    </w:r>
    <w:r w:rsidR="00C21D4E">
      <w:rPr>
        <w:rFonts w:ascii="Arial" w:hAnsi="Arial" w:cs="Arial"/>
        <w:sz w:val="12"/>
        <w:lang w:val="de-CH"/>
      </w:rPr>
      <w:t xml:space="preserve">                   </w:t>
    </w:r>
    <w:r w:rsidR="00C21D4E">
      <w:rPr>
        <w:rFonts w:ascii="Arial" w:hAnsi="Arial" w:cs="Arial"/>
        <w:sz w:val="12"/>
        <w:lang w:val="de-CH"/>
      </w:rPr>
      <w:tab/>
    </w:r>
    <w:r w:rsidR="00C21D4E">
      <w:rPr>
        <w:rFonts w:ascii="Arial" w:hAnsi="Arial" w:cs="Arial"/>
        <w:sz w:val="12"/>
        <w:lang w:val="de-CH"/>
      </w:rPr>
      <w:tab/>
    </w:r>
    <w:r>
      <w:rPr>
        <w:rFonts w:ascii="Arial" w:hAnsi="Arial" w:cs="Arial"/>
        <w:sz w:val="12"/>
        <w:lang w:val="de-CH"/>
      </w:rPr>
      <w:t xml:space="preserve">Seite: </w:t>
    </w:r>
    <w:r w:rsidR="001E56CA">
      <w:rPr>
        <w:rStyle w:val="Seitenzahl"/>
        <w:rFonts w:ascii="Arial" w:hAnsi="Arial" w:cs="Arial"/>
        <w:sz w:val="12"/>
      </w:rPr>
      <w:fldChar w:fldCharType="begin"/>
    </w:r>
    <w:r>
      <w:rPr>
        <w:rStyle w:val="Seitenzahl"/>
        <w:rFonts w:ascii="Arial" w:hAnsi="Arial" w:cs="Arial"/>
        <w:sz w:val="12"/>
      </w:rPr>
      <w:instrText xml:space="preserve"> PAGE </w:instrText>
    </w:r>
    <w:r w:rsidR="001E56CA">
      <w:rPr>
        <w:rStyle w:val="Seitenzahl"/>
        <w:rFonts w:ascii="Arial" w:hAnsi="Arial" w:cs="Arial"/>
        <w:sz w:val="12"/>
      </w:rPr>
      <w:fldChar w:fldCharType="separate"/>
    </w:r>
    <w:r w:rsidR="00CB48B0">
      <w:rPr>
        <w:rStyle w:val="Seitenzahl"/>
        <w:rFonts w:ascii="Arial" w:hAnsi="Arial" w:cs="Arial"/>
        <w:noProof/>
        <w:sz w:val="12"/>
      </w:rPr>
      <w:t>4</w:t>
    </w:r>
    <w:r w:rsidR="001E56CA">
      <w:rPr>
        <w:rStyle w:val="Seitenzahl"/>
        <w:rFonts w:ascii="Arial" w:hAnsi="Arial" w:cs="Arial"/>
        <w:sz w:val="12"/>
      </w:rPr>
      <w:fldChar w:fldCharType="end"/>
    </w:r>
    <w:r w:rsidR="00C21D4E">
      <w:rPr>
        <w:rStyle w:val="Seitenzahl"/>
        <w:rFonts w:ascii="Arial" w:hAnsi="Arial" w:cs="Arial"/>
        <w:sz w:val="12"/>
      </w:rPr>
      <w:t>/3</w:t>
    </w:r>
    <w:r>
      <w:rPr>
        <w:rStyle w:val="Seitenzahl"/>
        <w:rFonts w:ascii="Arial" w:hAnsi="Arial" w:cs="Arial"/>
        <w:sz w:val="12"/>
      </w:rPr>
      <w:br/>
      <w:t xml:space="preserve">Datei: </w:t>
    </w:r>
    <w:r w:rsidR="001E56CA" w:rsidRPr="00E104A0">
      <w:rPr>
        <w:rStyle w:val="Seitenzahl"/>
        <w:rFonts w:ascii="Arial" w:hAnsi="Arial" w:cs="Arial"/>
        <w:snapToGrid w:val="0"/>
        <w:sz w:val="12"/>
      </w:rPr>
      <w:fldChar w:fldCharType="begin"/>
    </w:r>
    <w:r w:rsidR="00E104A0" w:rsidRPr="00E104A0">
      <w:rPr>
        <w:rStyle w:val="Seitenzahl"/>
        <w:rFonts w:ascii="Arial" w:hAnsi="Arial" w:cs="Arial"/>
        <w:snapToGrid w:val="0"/>
        <w:sz w:val="12"/>
      </w:rPr>
      <w:instrText xml:space="preserve"> FILENAME </w:instrText>
    </w:r>
    <w:r w:rsidR="001E56CA" w:rsidRPr="00E104A0">
      <w:rPr>
        <w:rStyle w:val="Seitenzahl"/>
        <w:rFonts w:ascii="Arial" w:hAnsi="Arial" w:cs="Arial"/>
        <w:snapToGrid w:val="0"/>
        <w:sz w:val="12"/>
      </w:rPr>
      <w:fldChar w:fldCharType="separate"/>
    </w:r>
    <w:r w:rsidR="00FB5E4B">
      <w:rPr>
        <w:rStyle w:val="Seitenzahl"/>
        <w:rFonts w:ascii="Arial" w:hAnsi="Arial" w:cs="Arial"/>
        <w:noProof/>
        <w:snapToGrid w:val="0"/>
        <w:sz w:val="12"/>
      </w:rPr>
      <w:t>A04_Projektvereinbarung_ab_2016.docx</w:t>
    </w:r>
    <w:r w:rsidR="001E56CA" w:rsidRPr="00E104A0">
      <w:rPr>
        <w:rStyle w:val="Seitenzahl"/>
        <w:rFonts w:ascii="Arial" w:hAnsi="Arial" w:cs="Arial"/>
        <w:snapToGrid w:val="0"/>
        <w:sz w:val="1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DEA" w14:textId="77777777" w:rsidR="00CD55F3" w:rsidRDefault="00CD55F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E5AC4" w14:textId="77777777" w:rsidR="00AD775E" w:rsidRDefault="00AD775E">
      <w:r>
        <w:separator/>
      </w:r>
    </w:p>
  </w:footnote>
  <w:footnote w:type="continuationSeparator" w:id="0">
    <w:p w14:paraId="4827ED6E" w14:textId="77777777" w:rsidR="00AD775E" w:rsidRDefault="00AD77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764350" w14:paraId="6A861AE8" w14:textId="77777777">
      <w:trPr>
        <w:cantSplit/>
        <w:trHeight w:val="320"/>
      </w:trPr>
      <w:tc>
        <w:tcPr>
          <w:tcW w:w="1134" w:type="dxa"/>
          <w:vMerge w:val="restart"/>
          <w:tcBorders>
            <w:top w:val="nil"/>
            <w:left w:val="nil"/>
            <w:bottom w:val="single" w:sz="8" w:space="0" w:color="auto"/>
            <w:right w:val="nil"/>
          </w:tcBorders>
        </w:tcPr>
        <w:p w14:paraId="1CFAC404" w14:textId="77777777" w:rsidR="00764350" w:rsidRDefault="0023395A">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1D33A103" wp14:editId="60B4C475">
                    <wp:simplePos x="0" y="0"/>
                    <wp:positionH relativeFrom="column">
                      <wp:posOffset>12065</wp:posOffset>
                    </wp:positionH>
                    <wp:positionV relativeFrom="paragraph">
                      <wp:posOffset>7620</wp:posOffset>
                    </wp:positionV>
                    <wp:extent cx="681990" cy="489585"/>
                    <wp:effectExtent l="254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3A103" id="_x0000_t202" coordsize="21600,21600" o:spt="202" path="m,l,21600r21600,l21600,xe">
                    <v:stroke joinstyle="miter"/>
                    <v:path gradientshapeok="t" o:connecttype="rect"/>
                  </v:shapetype>
                  <v:shape id="Text Box 3"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L+aesa8CAAC4BQAADgAAAAAA&#10;AAAAAAAAAAAuAgAAZHJzL2Uyb0RvYy54bWxQSwECLQAUAAYACAAAACEAXeH0bdwAAAAGAQAADwAA&#10;AAAAAAAAAAAAAAAJBQAAZHJzL2Rvd25yZXYueG1sUEsFBgAAAAAEAAQA8wAAABIGAAAAAA==&#10;" o:allowincell="f" filled="f" stroked="f">
                    <v:textbox inset="1mm,1mm,1mm,1mm">
                      <w:txbxContent>
                        <w:p w14:paraId="1DDE3E73" w14:textId="77777777" w:rsidR="00764350" w:rsidRDefault="000E7C1C">
                          <w:r>
                            <w:rPr>
                              <w:noProof/>
                              <w:lang w:val="en-US" w:eastAsia="en-US"/>
                            </w:rPr>
                            <w:drawing>
                              <wp:inline distT="0" distB="0" distL="0" distR="0" wp14:anchorId="79475549" wp14:editId="409FC06A">
                                <wp:extent cx="607060" cy="414655"/>
                                <wp:effectExtent l="19050" t="0" r="2540" b="0"/>
                                <wp:docPr id="54"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2"/>
                                        <a:srcRect/>
                                        <a:stretch>
                                          <a:fillRect/>
                                        </a:stretch>
                                      </pic:blipFill>
                                      <pic:spPr bwMode="auto">
                                        <a:xfrm>
                                          <a:off x="0" y="0"/>
                                          <a:ext cx="607060" cy="414655"/>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5B3E9023"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Fach:</w:t>
          </w:r>
        </w:p>
      </w:tc>
      <w:tc>
        <w:tcPr>
          <w:tcW w:w="3261" w:type="dxa"/>
          <w:tcBorders>
            <w:top w:val="nil"/>
            <w:left w:val="nil"/>
            <w:bottom w:val="nil"/>
            <w:right w:val="single" w:sz="8" w:space="0" w:color="auto"/>
          </w:tcBorders>
        </w:tcPr>
        <w:p w14:paraId="0A2C81E2"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Thema:</w:t>
          </w:r>
        </w:p>
      </w:tc>
      <w:tc>
        <w:tcPr>
          <w:tcW w:w="1559" w:type="dxa"/>
          <w:tcBorders>
            <w:top w:val="nil"/>
            <w:left w:val="nil"/>
            <w:bottom w:val="nil"/>
            <w:right w:val="single" w:sz="4" w:space="0" w:color="auto"/>
          </w:tcBorders>
        </w:tcPr>
        <w:p w14:paraId="687F758B" w14:textId="77777777" w:rsidR="00764350" w:rsidRDefault="00764350">
          <w:pPr>
            <w:pStyle w:val="Kopfzeile"/>
            <w:tabs>
              <w:tab w:val="clear" w:pos="4536"/>
              <w:tab w:val="clear" w:pos="9072"/>
            </w:tabs>
            <w:spacing w:before="120" w:after="40"/>
            <w:rPr>
              <w:rFonts w:ascii="Arial" w:hAnsi="Arial"/>
              <w:lang w:val="de-CH"/>
            </w:rPr>
          </w:pPr>
          <w:r>
            <w:rPr>
              <w:rFonts w:ascii="Arial" w:hAnsi="Arial"/>
              <w:lang w:val="de-CH"/>
            </w:rPr>
            <w:t>Beruf:</w:t>
          </w:r>
        </w:p>
      </w:tc>
      <w:tc>
        <w:tcPr>
          <w:tcW w:w="1417" w:type="dxa"/>
          <w:tcBorders>
            <w:top w:val="nil"/>
            <w:left w:val="single" w:sz="4" w:space="0" w:color="auto"/>
            <w:bottom w:val="nil"/>
            <w:right w:val="nil"/>
          </w:tcBorders>
        </w:tcPr>
        <w:p w14:paraId="7CCD4968" w14:textId="77777777" w:rsidR="00764350" w:rsidRDefault="00764350">
          <w:pPr>
            <w:pStyle w:val="Kopfzeile"/>
            <w:tabs>
              <w:tab w:val="clear" w:pos="4536"/>
              <w:tab w:val="clear" w:pos="9072"/>
            </w:tabs>
            <w:spacing w:before="120" w:after="40"/>
            <w:rPr>
              <w:rFonts w:ascii="Arial" w:hAnsi="Arial"/>
              <w:lang w:val="de-CH"/>
            </w:rPr>
          </w:pPr>
        </w:p>
      </w:tc>
    </w:tr>
    <w:tr w:rsidR="00764350" w14:paraId="737C3083" w14:textId="77777777">
      <w:trPr>
        <w:cantSplit/>
      </w:trPr>
      <w:tc>
        <w:tcPr>
          <w:tcW w:w="1134" w:type="dxa"/>
          <w:vMerge/>
          <w:tcBorders>
            <w:top w:val="single" w:sz="8" w:space="0" w:color="auto"/>
            <w:left w:val="nil"/>
            <w:bottom w:val="single" w:sz="8" w:space="0" w:color="auto"/>
            <w:right w:val="nil"/>
          </w:tcBorders>
        </w:tcPr>
        <w:p w14:paraId="35C32780" w14:textId="77777777" w:rsidR="00764350" w:rsidRDefault="00764350">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14:paraId="1ACF1E96"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Digitaltechnik</w:t>
          </w:r>
        </w:p>
      </w:tc>
      <w:tc>
        <w:tcPr>
          <w:tcW w:w="3261" w:type="dxa"/>
          <w:tcBorders>
            <w:top w:val="nil"/>
            <w:left w:val="nil"/>
            <w:bottom w:val="single" w:sz="8" w:space="0" w:color="auto"/>
            <w:right w:val="single" w:sz="8" w:space="0" w:color="auto"/>
          </w:tcBorders>
        </w:tcPr>
        <w:p w14:paraId="16D5261A" w14:textId="77777777" w:rsidR="00764350" w:rsidRDefault="00764350">
          <w:pPr>
            <w:pStyle w:val="Kopfzeile"/>
            <w:tabs>
              <w:tab w:val="clear" w:pos="4536"/>
              <w:tab w:val="clear" w:pos="9072"/>
            </w:tabs>
            <w:spacing w:before="20" w:after="60"/>
            <w:rPr>
              <w:rFonts w:ascii="Arial" w:hAnsi="Arial"/>
              <w:b/>
              <w:sz w:val="24"/>
              <w:lang w:val="de-CH"/>
            </w:rPr>
          </w:pPr>
          <w:r>
            <w:rPr>
              <w:rFonts w:ascii="Arial" w:hAnsi="Arial"/>
              <w:b/>
              <w:sz w:val="24"/>
              <w:lang w:val="de-CH"/>
            </w:rPr>
            <w:t>Logische Verknüpfungen</w:t>
          </w:r>
        </w:p>
      </w:tc>
      <w:tc>
        <w:tcPr>
          <w:tcW w:w="1559" w:type="dxa"/>
          <w:tcBorders>
            <w:top w:val="nil"/>
            <w:left w:val="nil"/>
            <w:bottom w:val="single" w:sz="8" w:space="0" w:color="auto"/>
            <w:right w:val="single" w:sz="4" w:space="0" w:color="auto"/>
          </w:tcBorders>
        </w:tcPr>
        <w:p w14:paraId="0A238379" w14:textId="77777777" w:rsidR="00764350" w:rsidRDefault="00764350">
          <w:pPr>
            <w:pStyle w:val="Kopfzeile"/>
            <w:tabs>
              <w:tab w:val="clear" w:pos="4536"/>
              <w:tab w:val="clear" w:pos="9072"/>
            </w:tabs>
            <w:spacing w:before="20" w:after="60"/>
            <w:rPr>
              <w:rFonts w:ascii="Arial" w:hAnsi="Arial"/>
              <w:snapToGrid w:val="0"/>
              <w:lang w:val="de-CH"/>
            </w:rPr>
          </w:pPr>
          <w:r>
            <w:rPr>
              <w:rFonts w:ascii="Arial" w:hAnsi="Arial"/>
              <w:b/>
              <w:sz w:val="24"/>
              <w:lang w:val="de-CH"/>
            </w:rPr>
            <w:t>EL1</w:t>
          </w:r>
        </w:p>
      </w:tc>
      <w:tc>
        <w:tcPr>
          <w:tcW w:w="1417" w:type="dxa"/>
          <w:tcBorders>
            <w:top w:val="nil"/>
            <w:left w:val="single" w:sz="4" w:space="0" w:color="auto"/>
            <w:bottom w:val="single" w:sz="8" w:space="0" w:color="auto"/>
            <w:right w:val="nil"/>
          </w:tcBorders>
        </w:tcPr>
        <w:p w14:paraId="0F776C23" w14:textId="28975264" w:rsidR="00764350" w:rsidRDefault="00764350">
          <w:pPr>
            <w:pStyle w:val="Kopfzeile"/>
            <w:tabs>
              <w:tab w:val="clear" w:pos="4536"/>
              <w:tab w:val="clear" w:pos="9072"/>
            </w:tabs>
            <w:spacing w:before="20" w:after="60"/>
            <w:jc w:val="right"/>
            <w:rPr>
              <w:rFonts w:ascii="Arial" w:hAnsi="Arial"/>
              <w:lang w:val="de-CH"/>
            </w:rPr>
          </w:pPr>
          <w:r>
            <w:rPr>
              <w:rFonts w:ascii="Arial" w:hAnsi="Arial"/>
              <w:snapToGrid w:val="0"/>
              <w:lang w:val="de-CH"/>
            </w:rPr>
            <w:t xml:space="preserve">Seite </w:t>
          </w:r>
          <w:r w:rsidR="001E56CA">
            <w:rPr>
              <w:rFonts w:ascii="Arial" w:hAnsi="Arial"/>
              <w:snapToGrid w:val="0"/>
              <w:lang w:val="de-CH"/>
            </w:rPr>
            <w:fldChar w:fldCharType="begin"/>
          </w:r>
          <w:r>
            <w:rPr>
              <w:rFonts w:ascii="Arial" w:hAnsi="Arial"/>
              <w:snapToGrid w:val="0"/>
              <w:lang w:val="de-CH"/>
            </w:rPr>
            <w:instrText xml:space="preserve"> PAGE </w:instrText>
          </w:r>
          <w:r w:rsidR="001E56CA">
            <w:rPr>
              <w:rFonts w:ascii="Arial" w:hAnsi="Arial"/>
              <w:snapToGrid w:val="0"/>
              <w:lang w:val="de-CH"/>
            </w:rPr>
            <w:fldChar w:fldCharType="separate"/>
          </w:r>
          <w:r>
            <w:rPr>
              <w:rFonts w:ascii="Arial" w:hAnsi="Arial"/>
              <w:noProof/>
              <w:snapToGrid w:val="0"/>
              <w:lang w:val="de-CH"/>
            </w:rPr>
            <w:t>1</w:t>
          </w:r>
          <w:r w:rsidR="001E56CA">
            <w:rPr>
              <w:rFonts w:ascii="Arial" w:hAnsi="Arial"/>
              <w:snapToGrid w:val="0"/>
              <w:lang w:val="de-CH"/>
            </w:rPr>
            <w:fldChar w:fldCharType="end"/>
          </w:r>
          <w:r>
            <w:rPr>
              <w:rFonts w:ascii="Arial" w:hAnsi="Arial"/>
              <w:snapToGrid w:val="0"/>
              <w:lang w:val="de-CH"/>
            </w:rPr>
            <w:t xml:space="preserve"> von </w:t>
          </w:r>
          <w:r w:rsidR="001E56CA">
            <w:rPr>
              <w:rFonts w:ascii="Arial" w:hAnsi="Arial"/>
              <w:snapToGrid w:val="0"/>
              <w:lang w:val="de-CH"/>
            </w:rPr>
            <w:fldChar w:fldCharType="begin"/>
          </w:r>
          <w:r>
            <w:rPr>
              <w:rFonts w:ascii="Arial" w:hAnsi="Arial"/>
              <w:snapToGrid w:val="0"/>
              <w:lang w:val="de-CH"/>
            </w:rPr>
            <w:instrText xml:space="preserve"> NUMPAGES </w:instrText>
          </w:r>
          <w:r w:rsidR="001E56CA">
            <w:rPr>
              <w:rFonts w:ascii="Arial" w:hAnsi="Arial"/>
              <w:snapToGrid w:val="0"/>
              <w:lang w:val="de-CH"/>
            </w:rPr>
            <w:fldChar w:fldCharType="separate"/>
          </w:r>
          <w:r w:rsidR="00FB5E4B">
            <w:rPr>
              <w:rFonts w:ascii="Arial" w:hAnsi="Arial"/>
              <w:noProof/>
              <w:snapToGrid w:val="0"/>
              <w:lang w:val="de-CH"/>
            </w:rPr>
            <w:t>3</w:t>
          </w:r>
          <w:r w:rsidR="001E56CA">
            <w:rPr>
              <w:rFonts w:ascii="Arial" w:hAnsi="Arial"/>
              <w:snapToGrid w:val="0"/>
              <w:lang w:val="de-CH"/>
            </w:rPr>
            <w:fldChar w:fldCharType="end"/>
          </w:r>
        </w:p>
      </w:tc>
    </w:tr>
  </w:tbl>
  <w:p w14:paraId="7E5DFB76" w14:textId="77777777" w:rsidR="00764350" w:rsidRDefault="00764350">
    <w:pPr>
      <w:pStyle w:val="Kopfzeile"/>
      <w:tabs>
        <w:tab w:val="clear" w:pos="9072"/>
        <w:tab w:val="right" w:pos="15168"/>
      </w:tabs>
      <w:spacing w:line="14" w:lineRule="exact"/>
      <w:rPr>
        <w:lang w:val="de-CH"/>
      </w:rPr>
    </w:pPr>
  </w:p>
  <w:p w14:paraId="7684D107" w14:textId="77777777" w:rsidR="00764350" w:rsidRDefault="00764350">
    <w:pPr>
      <w:pStyle w:val="Kopfzeile"/>
      <w:rPr>
        <w:lang w:val="de-CH"/>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33466" w14:textId="49D0B7B9" w:rsidR="00CB06E1" w:rsidRDefault="00CB06E1" w:rsidP="00C21D4E">
    <w:pPr>
      <w:ind w:left="8496"/>
      <w:rPr>
        <w:lang w:val="de-CH"/>
      </w:rPr>
    </w:pPr>
    <w:r>
      <w:rPr>
        <w:noProof/>
        <w:lang w:val="en-US" w:eastAsia="en-US"/>
      </w:rPr>
      <w:drawing>
        <wp:anchor distT="0" distB="0" distL="114300" distR="114300" simplePos="0" relativeHeight="251658752" behindDoc="0" locked="0" layoutInCell="1" allowOverlap="1" wp14:anchorId="47E621A2" wp14:editId="4970A331">
          <wp:simplePos x="0" y="0"/>
          <wp:positionH relativeFrom="column">
            <wp:posOffset>5257987</wp:posOffset>
          </wp:positionH>
          <wp:positionV relativeFrom="paragraph">
            <wp:posOffset>84081</wp:posOffset>
          </wp:positionV>
          <wp:extent cx="960112" cy="515470"/>
          <wp:effectExtent l="0" t="0" r="0" b="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B Signet neu.JPG"/>
                  <pic:cNvPicPr/>
                </pic:nvPicPr>
                <pic:blipFill>
                  <a:blip r:embed="rId1">
                    <a:extLst>
                      <a:ext uri="{28A0092B-C50C-407E-A947-70E740481C1C}">
                        <a14:useLocalDpi xmlns:a14="http://schemas.microsoft.com/office/drawing/2010/main" val="0"/>
                      </a:ext>
                    </a:extLst>
                  </a:blip>
                  <a:stretch>
                    <a:fillRect/>
                  </a:stretch>
                </pic:blipFill>
                <pic:spPr>
                  <a:xfrm>
                    <a:off x="0" y="0"/>
                    <a:ext cx="960112" cy="515470"/>
                  </a:xfrm>
                  <a:prstGeom prst="rect">
                    <a:avLst/>
                  </a:prstGeom>
                </pic:spPr>
              </pic:pic>
            </a:graphicData>
          </a:graphic>
          <wp14:sizeRelH relativeFrom="margin">
            <wp14:pctWidth>0</wp14:pctWidth>
          </wp14:sizeRelH>
          <wp14:sizeRelV relativeFrom="margin">
            <wp14:pctHeight>0</wp14:pctHeight>
          </wp14:sizeRelV>
        </wp:anchor>
      </w:drawing>
    </w:r>
  </w:p>
  <w:p w14:paraId="40B442D8" w14:textId="07299BFA" w:rsidR="00764350" w:rsidRDefault="00CB06E1" w:rsidP="00C21D4E">
    <w:pPr>
      <w:ind w:left="8496"/>
      <w:rPr>
        <w:lang w:val="de-CH"/>
      </w:rPr>
    </w:pPr>
    <w:r>
      <w:rPr>
        <w:rFonts w:ascii="Arial" w:hAnsi="Arial" w:cs="Arial"/>
        <w:b/>
        <w:noProof/>
        <w:lang w:val="en-US" w:eastAsia="en-US"/>
      </w:rPr>
      <w:drawing>
        <wp:anchor distT="0" distB="0" distL="114300" distR="114300" simplePos="0" relativeHeight="251660800" behindDoc="1" locked="0" layoutInCell="1" allowOverlap="1" wp14:anchorId="620553C7" wp14:editId="2432ACBE">
          <wp:simplePos x="0" y="0"/>
          <wp:positionH relativeFrom="column">
            <wp:posOffset>2630618</wp:posOffset>
          </wp:positionH>
          <wp:positionV relativeFrom="paragraph">
            <wp:posOffset>77881</wp:posOffset>
          </wp:positionV>
          <wp:extent cx="1028700" cy="375285"/>
          <wp:effectExtent l="0" t="0" r="0" b="5715"/>
          <wp:wrapNone/>
          <wp:docPr id="5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lum contrast="4000"/>
                    <a:extLst>
                      <a:ext uri="{28A0092B-C50C-407E-A947-70E740481C1C}">
                        <a14:useLocalDpi xmlns:a14="http://schemas.microsoft.com/office/drawing/2010/main" val="0"/>
                      </a:ext>
                    </a:extLst>
                  </a:blip>
                  <a:srcRect/>
                  <a:stretch>
                    <a:fillRect/>
                  </a:stretch>
                </pic:blipFill>
                <pic:spPr bwMode="auto">
                  <a:xfrm>
                    <a:off x="0" y="0"/>
                    <a:ext cx="1028700" cy="37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23FF" w14:textId="1F5E7E8D" w:rsidR="00764350" w:rsidRDefault="00764350">
    <w:pPr>
      <w:pStyle w:val="Kopfzeile"/>
      <w:tabs>
        <w:tab w:val="clear" w:pos="9072"/>
        <w:tab w:val="right" w:pos="15168"/>
      </w:tabs>
      <w:spacing w:line="14" w:lineRule="exact"/>
      <w:rPr>
        <w:lang w:val="de-CH"/>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13BE" w14:textId="77777777" w:rsidR="00CD55F3" w:rsidRDefault="00CD55F3">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15:restartNumberingAfterBreak="0">
    <w:nsid w:val="1D335C16"/>
    <w:multiLevelType w:val="multilevel"/>
    <w:tmpl w:val="E37E183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3" w15:restartNumberingAfterBreak="0">
    <w:nsid w:val="31537A19"/>
    <w:multiLevelType w:val="multilevel"/>
    <w:tmpl w:val="DAB8584C"/>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1429"/>
        </w:tabs>
        <w:ind w:left="1429" w:hanging="720"/>
      </w:pPr>
      <w:rPr>
        <w:rFonts w:hint="default"/>
      </w:rPr>
    </w:lvl>
    <w:lvl w:ilvl="2">
      <w:start w:val="1"/>
      <w:numFmt w:val="decimal"/>
      <w:lvlText w:val="%1.%2.%3"/>
      <w:lvlJc w:val="left"/>
      <w:pPr>
        <w:tabs>
          <w:tab w:val="num" w:pos="2498"/>
        </w:tabs>
        <w:ind w:left="2498" w:hanging="1080"/>
      </w:pPr>
      <w:rPr>
        <w:rFonts w:hint="default"/>
      </w:rPr>
    </w:lvl>
    <w:lvl w:ilvl="3">
      <w:start w:val="1"/>
      <w:numFmt w:val="decimal"/>
      <w:lvlText w:val="%1.%2.%3.%4"/>
      <w:lvlJc w:val="left"/>
      <w:pPr>
        <w:tabs>
          <w:tab w:val="num" w:pos="3567"/>
        </w:tabs>
        <w:ind w:left="3567" w:hanging="144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5345"/>
        </w:tabs>
        <w:ind w:left="5345" w:hanging="1800"/>
      </w:pPr>
      <w:rPr>
        <w:rFonts w:hint="default"/>
      </w:rPr>
    </w:lvl>
    <w:lvl w:ilvl="6">
      <w:start w:val="1"/>
      <w:numFmt w:val="decimal"/>
      <w:lvlText w:val="%1.%2.%3.%4.%5.%6.%7"/>
      <w:lvlJc w:val="left"/>
      <w:pPr>
        <w:tabs>
          <w:tab w:val="num" w:pos="6414"/>
        </w:tabs>
        <w:ind w:left="6414" w:hanging="2160"/>
      </w:pPr>
      <w:rPr>
        <w:rFonts w:hint="default"/>
      </w:rPr>
    </w:lvl>
    <w:lvl w:ilvl="7">
      <w:start w:val="1"/>
      <w:numFmt w:val="decimal"/>
      <w:lvlText w:val="%1.%2.%3.%4.%5.%6.%7.%8"/>
      <w:lvlJc w:val="left"/>
      <w:pPr>
        <w:tabs>
          <w:tab w:val="num" w:pos="7483"/>
        </w:tabs>
        <w:ind w:left="7483" w:hanging="2520"/>
      </w:pPr>
      <w:rPr>
        <w:rFonts w:hint="default"/>
      </w:rPr>
    </w:lvl>
    <w:lvl w:ilvl="8">
      <w:start w:val="1"/>
      <w:numFmt w:val="decimal"/>
      <w:lvlText w:val="%1.%2.%3.%4.%5.%6.%7.%8.%9"/>
      <w:lvlJc w:val="left"/>
      <w:pPr>
        <w:tabs>
          <w:tab w:val="num" w:pos="8552"/>
        </w:tabs>
        <w:ind w:left="8552" w:hanging="2880"/>
      </w:pPr>
      <w:rPr>
        <w:rFonts w:hint="default"/>
      </w:rPr>
    </w:lvl>
  </w:abstractNum>
  <w:abstractNum w:abstractNumId="4" w15:restartNumberingAfterBreak="0">
    <w:nsid w:val="31C04B7D"/>
    <w:multiLevelType w:val="hybridMultilevel"/>
    <w:tmpl w:val="737A6EF2"/>
    <w:lvl w:ilvl="0" w:tplc="0407000F">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5" w15:restartNumberingAfterBreak="0">
    <w:nsid w:val="339931BB"/>
    <w:multiLevelType w:val="hybridMultilevel"/>
    <w:tmpl w:val="023C2A6C"/>
    <w:lvl w:ilvl="0" w:tplc="2FD8CE34">
      <w:start w:val="21"/>
      <w:numFmt w:val="bullet"/>
      <w:lvlText w:val="-"/>
      <w:lvlJc w:val="left"/>
      <w:pPr>
        <w:ind w:left="1890" w:hanging="360"/>
      </w:pPr>
      <w:rPr>
        <w:rFonts w:ascii="Arial" w:eastAsia="Times New Roman"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3BD81494"/>
    <w:multiLevelType w:val="hybridMultilevel"/>
    <w:tmpl w:val="57EEBBA2"/>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F6A4E14"/>
    <w:multiLevelType w:val="multilevel"/>
    <w:tmpl w:val="86A611C4"/>
    <w:lvl w:ilvl="0">
      <w:start w:val="1"/>
      <w:numFmt w:val="decimal"/>
      <w:pStyle w:val="berschrift1"/>
      <w:lvlText w:val="%1."/>
      <w:lvlJc w:val="left"/>
      <w:pPr>
        <w:tabs>
          <w:tab w:val="num" w:pos="901"/>
        </w:tabs>
        <w:ind w:left="901" w:hanging="360"/>
      </w:pPr>
      <w:rPr>
        <w:rFonts w:hint="default"/>
      </w:rPr>
    </w:lvl>
    <w:lvl w:ilvl="1">
      <w:start w:val="1"/>
      <w:numFmt w:val="decimal"/>
      <w:pStyle w:val="berschrift2"/>
      <w:lvlText w:val="%1.%2."/>
      <w:lvlJc w:val="left"/>
      <w:pPr>
        <w:tabs>
          <w:tab w:val="num" w:pos="1333"/>
        </w:tabs>
        <w:ind w:left="1333" w:hanging="432"/>
      </w:pPr>
      <w:rPr>
        <w:rFonts w:hint="default"/>
      </w:rPr>
    </w:lvl>
    <w:lvl w:ilvl="2">
      <w:start w:val="1"/>
      <w:numFmt w:val="decimal"/>
      <w:pStyle w:val="berschrift3"/>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8" w15:restartNumberingAfterBreak="0">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15:restartNumberingAfterBreak="0">
    <w:nsid w:val="6C636476"/>
    <w:multiLevelType w:val="hybridMultilevel"/>
    <w:tmpl w:val="7C9AA310"/>
    <w:lvl w:ilvl="0" w:tplc="56A2E5BE">
      <w:start w:val="1"/>
      <w:numFmt w:val="bullet"/>
      <w:pStyle w:val="Aufzhlung"/>
      <w:lvlText w:val=""/>
      <w:lvlJc w:val="left"/>
      <w:pPr>
        <w:tabs>
          <w:tab w:val="num" w:pos="1429"/>
        </w:tabs>
        <w:ind w:left="1429" w:hanging="360"/>
      </w:pPr>
      <w:rPr>
        <w:rFonts w:ascii="Symbol" w:hAnsi="Symbol" w:hint="default"/>
      </w:rPr>
    </w:lvl>
    <w:lvl w:ilvl="1" w:tplc="04070003">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2"/>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activeWritingStyle w:appName="MSWord" w:lang="it-IT" w:vendorID="64" w:dllVersion="0" w:nlCheck="1" w:checkStyle="0"/>
  <w:activeWritingStyle w:appName="MSWord" w:lang="de-CH"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MvMJowwFS4tSWePTnLmo3e0XwG1LHZisJERe+L2tobPxEoIGYSBz+mwQzu1n1r0MxXOiOB1BZ8/EqQCte//ibw==" w:salt="p9WsUZ904wYvXxiicvDzBQ=="/>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6D"/>
    <w:rsid w:val="00007F93"/>
    <w:rsid w:val="00031E55"/>
    <w:rsid w:val="0005236F"/>
    <w:rsid w:val="000641B5"/>
    <w:rsid w:val="00073EE5"/>
    <w:rsid w:val="000927BA"/>
    <w:rsid w:val="0009453F"/>
    <w:rsid w:val="00094685"/>
    <w:rsid w:val="000A4BFD"/>
    <w:rsid w:val="000C7AA4"/>
    <w:rsid w:val="000D2ECF"/>
    <w:rsid w:val="000D4325"/>
    <w:rsid w:val="000E7C1C"/>
    <w:rsid w:val="000F4297"/>
    <w:rsid w:val="00107794"/>
    <w:rsid w:val="0011405C"/>
    <w:rsid w:val="00121E08"/>
    <w:rsid w:val="0013515F"/>
    <w:rsid w:val="001369CE"/>
    <w:rsid w:val="001411E6"/>
    <w:rsid w:val="00143864"/>
    <w:rsid w:val="00143B27"/>
    <w:rsid w:val="00182B25"/>
    <w:rsid w:val="00197EAB"/>
    <w:rsid w:val="001A2D36"/>
    <w:rsid w:val="001A6974"/>
    <w:rsid w:val="001D05BC"/>
    <w:rsid w:val="001D49C6"/>
    <w:rsid w:val="001E280E"/>
    <w:rsid w:val="001E56CA"/>
    <w:rsid w:val="001F7594"/>
    <w:rsid w:val="00214381"/>
    <w:rsid w:val="00222581"/>
    <w:rsid w:val="0023395A"/>
    <w:rsid w:val="00243998"/>
    <w:rsid w:val="002730AD"/>
    <w:rsid w:val="00274AAF"/>
    <w:rsid w:val="00274BA5"/>
    <w:rsid w:val="002753D5"/>
    <w:rsid w:val="00286BF4"/>
    <w:rsid w:val="002A0AF1"/>
    <w:rsid w:val="002A3154"/>
    <w:rsid w:val="002A7F38"/>
    <w:rsid w:val="002B2D5F"/>
    <w:rsid w:val="002C4564"/>
    <w:rsid w:val="002D5C89"/>
    <w:rsid w:val="002F7005"/>
    <w:rsid w:val="00305A18"/>
    <w:rsid w:val="00313E41"/>
    <w:rsid w:val="0032159C"/>
    <w:rsid w:val="003372D4"/>
    <w:rsid w:val="0033757B"/>
    <w:rsid w:val="00357946"/>
    <w:rsid w:val="00360BAE"/>
    <w:rsid w:val="00366721"/>
    <w:rsid w:val="00392ADD"/>
    <w:rsid w:val="00397B54"/>
    <w:rsid w:val="003B3155"/>
    <w:rsid w:val="003F25AB"/>
    <w:rsid w:val="00407754"/>
    <w:rsid w:val="00426BAF"/>
    <w:rsid w:val="0045437E"/>
    <w:rsid w:val="00467E3B"/>
    <w:rsid w:val="00470B88"/>
    <w:rsid w:val="00471343"/>
    <w:rsid w:val="00482DF0"/>
    <w:rsid w:val="00490E70"/>
    <w:rsid w:val="00493B47"/>
    <w:rsid w:val="004B0FB9"/>
    <w:rsid w:val="004B72CB"/>
    <w:rsid w:val="004C0F4D"/>
    <w:rsid w:val="004C4CF6"/>
    <w:rsid w:val="004D6E75"/>
    <w:rsid w:val="004E02EE"/>
    <w:rsid w:val="004E1667"/>
    <w:rsid w:val="004E2C7E"/>
    <w:rsid w:val="004F4D2D"/>
    <w:rsid w:val="00520B87"/>
    <w:rsid w:val="005378DE"/>
    <w:rsid w:val="0054332B"/>
    <w:rsid w:val="00572E9E"/>
    <w:rsid w:val="00585455"/>
    <w:rsid w:val="005A54E3"/>
    <w:rsid w:val="005D6589"/>
    <w:rsid w:val="005E11F9"/>
    <w:rsid w:val="005E15A5"/>
    <w:rsid w:val="005E3D6F"/>
    <w:rsid w:val="005F4947"/>
    <w:rsid w:val="0060086A"/>
    <w:rsid w:val="0061732F"/>
    <w:rsid w:val="00647B62"/>
    <w:rsid w:val="00651E5C"/>
    <w:rsid w:val="0067223C"/>
    <w:rsid w:val="00676285"/>
    <w:rsid w:val="00692312"/>
    <w:rsid w:val="006B014D"/>
    <w:rsid w:val="006B2D6D"/>
    <w:rsid w:val="006C19C9"/>
    <w:rsid w:val="006C36BF"/>
    <w:rsid w:val="006C519E"/>
    <w:rsid w:val="006F5D2F"/>
    <w:rsid w:val="0071732D"/>
    <w:rsid w:val="007221F3"/>
    <w:rsid w:val="0072220E"/>
    <w:rsid w:val="00733367"/>
    <w:rsid w:val="007406B6"/>
    <w:rsid w:val="007532F3"/>
    <w:rsid w:val="00753BA1"/>
    <w:rsid w:val="00753E62"/>
    <w:rsid w:val="00764350"/>
    <w:rsid w:val="00780E58"/>
    <w:rsid w:val="0079438D"/>
    <w:rsid w:val="007A0E4F"/>
    <w:rsid w:val="007B0FCA"/>
    <w:rsid w:val="007B3D45"/>
    <w:rsid w:val="007B5E83"/>
    <w:rsid w:val="007C0E8E"/>
    <w:rsid w:val="007C0FD3"/>
    <w:rsid w:val="007D7323"/>
    <w:rsid w:val="007F1542"/>
    <w:rsid w:val="00807B71"/>
    <w:rsid w:val="00827B0D"/>
    <w:rsid w:val="00856BF4"/>
    <w:rsid w:val="0087639D"/>
    <w:rsid w:val="008D6795"/>
    <w:rsid w:val="008E5A5E"/>
    <w:rsid w:val="008E77BB"/>
    <w:rsid w:val="008F34DC"/>
    <w:rsid w:val="0092617F"/>
    <w:rsid w:val="00927168"/>
    <w:rsid w:val="0095719C"/>
    <w:rsid w:val="00973481"/>
    <w:rsid w:val="00993B5B"/>
    <w:rsid w:val="009B7B6F"/>
    <w:rsid w:val="009C71FB"/>
    <w:rsid w:val="009D526C"/>
    <w:rsid w:val="009D5922"/>
    <w:rsid w:val="009E3B97"/>
    <w:rsid w:val="009F1EBD"/>
    <w:rsid w:val="00A1489C"/>
    <w:rsid w:val="00A17059"/>
    <w:rsid w:val="00A22989"/>
    <w:rsid w:val="00A242DF"/>
    <w:rsid w:val="00A2728E"/>
    <w:rsid w:val="00A331A0"/>
    <w:rsid w:val="00A41AFD"/>
    <w:rsid w:val="00A4681F"/>
    <w:rsid w:val="00A55FFD"/>
    <w:rsid w:val="00AA573E"/>
    <w:rsid w:val="00AC2D69"/>
    <w:rsid w:val="00AD6C14"/>
    <w:rsid w:val="00AD775E"/>
    <w:rsid w:val="00AE2B92"/>
    <w:rsid w:val="00AE40F6"/>
    <w:rsid w:val="00AF3F1E"/>
    <w:rsid w:val="00B0718B"/>
    <w:rsid w:val="00B4417B"/>
    <w:rsid w:val="00B66DD1"/>
    <w:rsid w:val="00BA038B"/>
    <w:rsid w:val="00C1268E"/>
    <w:rsid w:val="00C21D4E"/>
    <w:rsid w:val="00C36BAF"/>
    <w:rsid w:val="00C47DAB"/>
    <w:rsid w:val="00C51EAC"/>
    <w:rsid w:val="00CB06E1"/>
    <w:rsid w:val="00CB48B0"/>
    <w:rsid w:val="00CD290F"/>
    <w:rsid w:val="00CD55F3"/>
    <w:rsid w:val="00CF4C1C"/>
    <w:rsid w:val="00D14706"/>
    <w:rsid w:val="00D16E3B"/>
    <w:rsid w:val="00D206E1"/>
    <w:rsid w:val="00D21A37"/>
    <w:rsid w:val="00D31027"/>
    <w:rsid w:val="00D41DA9"/>
    <w:rsid w:val="00D4473F"/>
    <w:rsid w:val="00D46982"/>
    <w:rsid w:val="00D56F93"/>
    <w:rsid w:val="00D70218"/>
    <w:rsid w:val="00D74523"/>
    <w:rsid w:val="00D8039D"/>
    <w:rsid w:val="00D83FD0"/>
    <w:rsid w:val="00D90F8B"/>
    <w:rsid w:val="00DF2CF5"/>
    <w:rsid w:val="00E0117B"/>
    <w:rsid w:val="00E03D7E"/>
    <w:rsid w:val="00E104A0"/>
    <w:rsid w:val="00E31954"/>
    <w:rsid w:val="00E3587C"/>
    <w:rsid w:val="00E42DA7"/>
    <w:rsid w:val="00E548CF"/>
    <w:rsid w:val="00ED33D8"/>
    <w:rsid w:val="00F25CB5"/>
    <w:rsid w:val="00F37370"/>
    <w:rsid w:val="00F73EF9"/>
    <w:rsid w:val="00F914E6"/>
    <w:rsid w:val="00F92583"/>
    <w:rsid w:val="00FA21A8"/>
    <w:rsid w:val="00FB5E4B"/>
    <w:rsid w:val="00FC1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1E7A4"/>
  <w15:docId w15:val="{84936145-A2BA-45BC-B61E-901C648D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946"/>
    <w:rPr>
      <w:lang w:val="de-DE" w:eastAsia="de-DE"/>
    </w:rPr>
  </w:style>
  <w:style w:type="paragraph" w:styleId="berschrift1">
    <w:name w:val="heading 1"/>
    <w:basedOn w:val="Standard"/>
    <w:next w:val="Standard"/>
    <w:qFormat/>
    <w:rsid w:val="00357946"/>
    <w:pPr>
      <w:keepNext/>
      <w:numPr>
        <w:numId w:val="4"/>
      </w:numPr>
      <w:spacing w:before="240" w:after="60"/>
      <w:outlineLvl w:val="0"/>
    </w:pPr>
    <w:rPr>
      <w:rFonts w:ascii="Verdana" w:hAnsi="Verdana"/>
      <w:b/>
      <w:kern w:val="28"/>
      <w:sz w:val="28"/>
    </w:rPr>
  </w:style>
  <w:style w:type="paragraph" w:styleId="berschrift2">
    <w:name w:val="heading 2"/>
    <w:basedOn w:val="Standard"/>
    <w:next w:val="Standard"/>
    <w:link w:val="berschrift2Zchn"/>
    <w:qFormat/>
    <w:rsid w:val="009C71FB"/>
    <w:pPr>
      <w:keepNext/>
      <w:numPr>
        <w:ilvl w:val="1"/>
        <w:numId w:val="4"/>
      </w:numPr>
      <w:tabs>
        <w:tab w:val="clear" w:pos="1333"/>
        <w:tab w:val="num" w:pos="1276"/>
      </w:tabs>
      <w:spacing w:before="240" w:after="120"/>
      <w:ind w:left="1276" w:hanging="567"/>
      <w:outlineLvl w:val="1"/>
    </w:pPr>
    <w:rPr>
      <w:rFonts w:ascii="Verdana" w:hAnsi="Verdana"/>
      <w:b/>
      <w:i/>
      <w:sz w:val="24"/>
    </w:rPr>
  </w:style>
  <w:style w:type="paragraph" w:styleId="berschrift3">
    <w:name w:val="heading 3"/>
    <w:basedOn w:val="Standard"/>
    <w:next w:val="Standard"/>
    <w:qFormat/>
    <w:rsid w:val="00357946"/>
    <w:pPr>
      <w:keepNext/>
      <w:numPr>
        <w:ilvl w:val="2"/>
        <w:numId w:val="4"/>
      </w:numPr>
      <w:spacing w:before="240" w:after="60"/>
      <w:outlineLvl w:val="2"/>
    </w:pPr>
    <w:rPr>
      <w:rFonts w:ascii="Arial" w:hAnsi="Arial" w:cs="Arial"/>
      <w:b/>
      <w:bCs/>
      <w:sz w:val="26"/>
      <w:szCs w:val="26"/>
    </w:rPr>
  </w:style>
  <w:style w:type="paragraph" w:styleId="berschrift4">
    <w:name w:val="heading 4"/>
    <w:basedOn w:val="Standard"/>
    <w:next w:val="Standard"/>
    <w:qFormat/>
    <w:rsid w:val="00357946"/>
    <w:pPr>
      <w:keepNext/>
      <w:ind w:left="708"/>
      <w:outlineLvl w:val="3"/>
    </w:pPr>
    <w:rPr>
      <w:rFonts w:ascii="Arial" w:hAnsi="Arial" w:cs="Arial"/>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57946"/>
    <w:pPr>
      <w:tabs>
        <w:tab w:val="center" w:pos="4536"/>
        <w:tab w:val="right" w:pos="9072"/>
      </w:tabs>
    </w:pPr>
  </w:style>
  <w:style w:type="paragraph" w:styleId="Fuzeile">
    <w:name w:val="footer"/>
    <w:basedOn w:val="Standard"/>
    <w:rsid w:val="00357946"/>
    <w:pPr>
      <w:tabs>
        <w:tab w:val="center" w:pos="4536"/>
        <w:tab w:val="right" w:pos="9072"/>
      </w:tabs>
    </w:pPr>
  </w:style>
  <w:style w:type="character" w:styleId="Seitenzahl">
    <w:name w:val="page number"/>
    <w:basedOn w:val="Absatz-Standardschriftart"/>
    <w:rsid w:val="00357946"/>
  </w:style>
  <w:style w:type="paragraph" w:styleId="Textkrper-Zeileneinzug">
    <w:name w:val="Body Text Indent"/>
    <w:basedOn w:val="Standard"/>
    <w:link w:val="Textkrper-ZeileneinzugZchn"/>
    <w:rsid w:val="00357946"/>
    <w:pPr>
      <w:tabs>
        <w:tab w:val="left" w:pos="1560"/>
      </w:tabs>
      <w:spacing w:after="120"/>
      <w:ind w:left="709"/>
    </w:pPr>
    <w:rPr>
      <w:rFonts w:ascii="Verdana" w:hAnsi="Verdana"/>
      <w:lang w:val="de-CH"/>
    </w:rPr>
  </w:style>
  <w:style w:type="paragraph" w:customStyle="1" w:styleId="Hinweiskasten">
    <w:name w:val="Hinweiskasten"/>
    <w:basedOn w:val="Standard"/>
    <w:rsid w:val="00357946"/>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Textkrper-Einzug2">
    <w:name w:val="Body Text Indent 2"/>
    <w:basedOn w:val="Standard"/>
    <w:rsid w:val="00357946"/>
    <w:pPr>
      <w:ind w:left="708"/>
    </w:pPr>
    <w:rPr>
      <w:rFonts w:ascii="Arial" w:hAnsi="Arial" w:cs="Arial"/>
      <w:sz w:val="24"/>
    </w:rPr>
  </w:style>
  <w:style w:type="paragraph" w:customStyle="1" w:styleId="Aufzhlung">
    <w:name w:val="Aufzählung"/>
    <w:basedOn w:val="Standard"/>
    <w:rsid w:val="00357946"/>
    <w:pPr>
      <w:numPr>
        <w:numId w:val="6"/>
      </w:numPr>
    </w:pPr>
  </w:style>
  <w:style w:type="paragraph" w:styleId="Sprechblasentext">
    <w:name w:val="Balloon Text"/>
    <w:basedOn w:val="Standard"/>
    <w:semiHidden/>
    <w:rsid w:val="00357946"/>
    <w:rPr>
      <w:rFonts w:ascii="Tahoma" w:hAnsi="Tahoma" w:cs="Tahoma"/>
      <w:sz w:val="16"/>
      <w:szCs w:val="16"/>
    </w:rPr>
  </w:style>
  <w:style w:type="character" w:customStyle="1" w:styleId="berschrift2Zchn">
    <w:name w:val="Überschrift 2 Zchn"/>
    <w:basedOn w:val="Absatz-Standardschriftart"/>
    <w:link w:val="berschrift2"/>
    <w:rsid w:val="009C71FB"/>
    <w:rPr>
      <w:rFonts w:ascii="Verdana" w:hAnsi="Verdana"/>
      <w:b/>
      <w:i/>
      <w:sz w:val="24"/>
      <w:lang w:val="de-DE" w:eastAsia="de-DE"/>
    </w:rPr>
  </w:style>
  <w:style w:type="character" w:customStyle="1" w:styleId="Textkrper-ZeileneinzugZchn">
    <w:name w:val="Textkörper-Zeileneinzug Zchn"/>
    <w:basedOn w:val="Absatz-Standardschriftart"/>
    <w:link w:val="Textkrper-Zeileneinzug"/>
    <w:rsid w:val="009C71FB"/>
    <w:rPr>
      <w:rFonts w:ascii="Verdana" w:hAnsi="Verdana"/>
      <w:lang w:eastAsia="de-DE"/>
    </w:rPr>
  </w:style>
  <w:style w:type="character" w:styleId="Kommentarzeichen">
    <w:name w:val="annotation reference"/>
    <w:basedOn w:val="Absatz-Standardschriftart"/>
    <w:semiHidden/>
    <w:unhideWhenUsed/>
    <w:rsid w:val="00286BF4"/>
    <w:rPr>
      <w:sz w:val="16"/>
      <w:szCs w:val="16"/>
    </w:rPr>
  </w:style>
  <w:style w:type="paragraph" w:styleId="Kommentartext">
    <w:name w:val="annotation text"/>
    <w:basedOn w:val="Standard"/>
    <w:link w:val="KommentartextZchn"/>
    <w:semiHidden/>
    <w:unhideWhenUsed/>
    <w:rsid w:val="00286BF4"/>
  </w:style>
  <w:style w:type="character" w:customStyle="1" w:styleId="KommentartextZchn">
    <w:name w:val="Kommentartext Zchn"/>
    <w:basedOn w:val="Absatz-Standardschriftart"/>
    <w:link w:val="Kommentartext"/>
    <w:semiHidden/>
    <w:rsid w:val="00286BF4"/>
    <w:rPr>
      <w:lang w:val="de-DE" w:eastAsia="de-DE"/>
    </w:rPr>
  </w:style>
  <w:style w:type="paragraph" w:styleId="Kommentarthema">
    <w:name w:val="annotation subject"/>
    <w:basedOn w:val="Kommentartext"/>
    <w:next w:val="Kommentartext"/>
    <w:link w:val="KommentarthemaZchn"/>
    <w:semiHidden/>
    <w:unhideWhenUsed/>
    <w:rsid w:val="00286BF4"/>
    <w:rPr>
      <w:b/>
      <w:bCs/>
    </w:rPr>
  </w:style>
  <w:style w:type="character" w:customStyle="1" w:styleId="KommentarthemaZchn">
    <w:name w:val="Kommentarthema Zchn"/>
    <w:basedOn w:val="KommentartextZchn"/>
    <w:link w:val="Kommentarthema"/>
    <w:semiHidden/>
    <w:rsid w:val="00286BF4"/>
    <w:rPr>
      <w:b/>
      <w:bCs/>
      <w:lang w:val="de-DE" w:eastAsia="de-DE"/>
    </w:rPr>
  </w:style>
  <w:style w:type="table" w:styleId="Tabellenraster">
    <w:name w:val="Table Grid"/>
    <w:basedOn w:val="NormaleTabelle"/>
    <w:rsid w:val="00617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6982"/>
    <w:pPr>
      <w:ind w:left="720"/>
      <w:contextualSpacing/>
    </w:pPr>
    <w:rPr>
      <w:rFonts w:ascii="Arial" w:hAnsi="Arial" w:cs="Arial"/>
      <w:sz w:val="22"/>
      <w:szCs w:val="28"/>
      <w:lang w:val="de-CH" w:eastAsia="de-CH"/>
    </w:rPr>
  </w:style>
  <w:style w:type="paragraph" w:styleId="Titel">
    <w:name w:val="Title"/>
    <w:basedOn w:val="Standard"/>
    <w:next w:val="Standard"/>
    <w:link w:val="TitelZchn"/>
    <w:uiPriority w:val="10"/>
    <w:qFormat/>
    <w:rsid w:val="00D46982"/>
    <w:pPr>
      <w:ind w:left="142"/>
      <w:contextualSpacing/>
    </w:pPr>
    <w:rPr>
      <w:rFonts w:asciiTheme="majorHAnsi" w:eastAsiaTheme="majorEastAsia" w:hAnsiTheme="majorHAnsi" w:cstheme="majorBidi"/>
      <w:spacing w:val="-10"/>
      <w:kern w:val="28"/>
      <w:sz w:val="56"/>
      <w:szCs w:val="56"/>
      <w:lang w:val="de-CH" w:eastAsia="de-CH"/>
    </w:rPr>
  </w:style>
  <w:style w:type="character" w:customStyle="1" w:styleId="TitelZchn">
    <w:name w:val="Titel Zchn"/>
    <w:basedOn w:val="Absatz-Standardschriftart"/>
    <w:link w:val="Titel"/>
    <w:uiPriority w:val="10"/>
    <w:rsid w:val="00D46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E5D13-B4FA-4C25-9228-A63879A1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Arbeitsauftrag.dot</Template>
  <TotalTime>0</TotalTime>
  <Pages>4</Pages>
  <Words>785</Words>
  <Characters>4479</Characters>
  <Application>Microsoft Office Word</Application>
  <DocSecurity>8</DocSecurity>
  <Lines>37</Lines>
  <Paragraphs>10</Paragraphs>
  <ScaleCrop>false</ScaleCrop>
  <HeadingPairs>
    <vt:vector size="2" baseType="variant">
      <vt:variant>
        <vt:lpstr>Titel</vt:lpstr>
      </vt:variant>
      <vt:variant>
        <vt:i4>1</vt:i4>
      </vt:variant>
    </vt:vector>
  </HeadingPairs>
  <TitlesOfParts>
    <vt:vector size="1" baseType="lpstr">
      <vt:lpstr>Projektvereinbarung</vt:lpstr>
    </vt:vector>
  </TitlesOfParts>
  <Company>BBB</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Projektvereinbarung</dc:title>
  <dc:creator>Roman Moser</dc:creator>
  <cp:lastModifiedBy>Luca Schäfli</cp:lastModifiedBy>
  <cp:revision>12</cp:revision>
  <cp:lastPrinted>2018-04-17T11:06:00Z</cp:lastPrinted>
  <dcterms:created xsi:type="dcterms:W3CDTF">2018-10-17T12:11:00Z</dcterms:created>
  <dcterms:modified xsi:type="dcterms:W3CDTF">2018-10-19T12:37:00Z</dcterms:modified>
</cp:coreProperties>
</file>