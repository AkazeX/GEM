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608"/>
        <w:gridCol w:w="2608"/>
        <w:gridCol w:w="3119"/>
      </w:tblGrid>
      <w:tr w:rsidR="00F278D0" w:rsidTr="00D328D0">
        <w:trPr>
          <w:cantSplit/>
        </w:trPr>
        <w:tc>
          <w:tcPr>
            <w:tcW w:w="1474" w:type="dxa"/>
          </w:tcPr>
          <w:p w:rsidR="00F278D0" w:rsidRPr="007F7486" w:rsidRDefault="00951731">
            <w:pPr>
              <w:pStyle w:val="Namenblock"/>
              <w:spacing w:after="0"/>
              <w:rPr>
                <w:color w:val="000080"/>
              </w:rPr>
            </w:pPr>
            <w:r>
              <w:rPr>
                <w:color w:val="000080"/>
              </w:rPr>
              <w:t>Namen</w:t>
            </w:r>
            <w:r w:rsidR="00F278D0" w:rsidRPr="007F7486">
              <w:rPr>
                <w:color w:val="000080"/>
              </w:rPr>
              <w:t>:</w:t>
            </w:r>
          </w:p>
        </w:tc>
        <w:tc>
          <w:tcPr>
            <w:tcW w:w="2608" w:type="dxa"/>
            <w:shd w:val="clear" w:color="auto" w:fill="FDE9D9" w:themeFill="accent6" w:themeFillTint="33"/>
          </w:tcPr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Luca Schäfli, </w:t>
            </w:r>
          </w:p>
          <w:p w:rsidR="00951731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 xml:space="preserve">Nico Müller, </w:t>
            </w:r>
          </w:p>
          <w:p w:rsidR="00F278D0" w:rsidRPr="00A75F56" w:rsidRDefault="00951731">
            <w:pPr>
              <w:pStyle w:val="Namenblock"/>
              <w:spacing w:after="0"/>
              <w:rPr>
                <w:b/>
              </w:rPr>
            </w:pPr>
            <w:r>
              <w:rPr>
                <w:b/>
              </w:rPr>
              <w:t>Marc Hochuli</w:t>
            </w:r>
          </w:p>
        </w:tc>
        <w:tc>
          <w:tcPr>
            <w:tcW w:w="2608" w:type="dxa"/>
          </w:tcPr>
          <w:p w:rsidR="00F278D0" w:rsidRPr="007F7486" w:rsidRDefault="00951731" w:rsidP="00951731">
            <w:pPr>
              <w:pStyle w:val="Namenblock"/>
              <w:spacing w:after="0"/>
              <w:ind w:firstLine="1005"/>
              <w:rPr>
                <w:color w:val="000080"/>
              </w:rPr>
            </w:pPr>
            <w:r>
              <w:rPr>
                <w:color w:val="000080"/>
              </w:rPr>
              <w:t>Datum</w:t>
            </w:r>
            <w:r w:rsidR="00A75F56" w:rsidRPr="007F7486">
              <w:rPr>
                <w:color w:val="000080"/>
              </w:rPr>
              <w:t>:</w:t>
            </w:r>
          </w:p>
        </w:tc>
        <w:tc>
          <w:tcPr>
            <w:tcW w:w="3119" w:type="dxa"/>
            <w:shd w:val="clear" w:color="auto" w:fill="FDE9D9" w:themeFill="accent6" w:themeFillTint="33"/>
          </w:tcPr>
          <w:p w:rsidR="00F278D0" w:rsidRDefault="00B41396" w:rsidP="0056206B">
            <w:pPr>
              <w:pStyle w:val="Namenblock"/>
              <w:tabs>
                <w:tab w:val="right" w:pos="2580"/>
              </w:tabs>
              <w:spacing w:after="0"/>
              <w:rPr>
                <w:b/>
              </w:rPr>
            </w:pPr>
            <w:r>
              <w:rPr>
                <w:b/>
              </w:rPr>
              <w:t>14</w:t>
            </w:r>
            <w:r w:rsidR="00284FF2">
              <w:rPr>
                <w:b/>
              </w:rPr>
              <w:t>.</w:t>
            </w:r>
            <w:r>
              <w:rPr>
                <w:b/>
              </w:rPr>
              <w:t>1</w:t>
            </w:r>
            <w:r w:rsidR="0056206B">
              <w:rPr>
                <w:b/>
              </w:rPr>
              <w:t>1</w:t>
            </w:r>
            <w:r w:rsidR="00951731">
              <w:rPr>
                <w:b/>
              </w:rPr>
              <w:t>.2018</w:t>
            </w:r>
          </w:p>
        </w:tc>
      </w:tr>
    </w:tbl>
    <w:p w:rsidR="00F278D0" w:rsidRPr="00D33284" w:rsidRDefault="00F278D0" w:rsidP="009619E4">
      <w:pPr>
        <w:pStyle w:val="Haupttitel"/>
        <w:pBdr>
          <w:bottom w:val="single" w:sz="6" w:space="0" w:color="auto"/>
        </w:pBdr>
        <w:rPr>
          <w:sz w:val="16"/>
          <w:szCs w:val="16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5"/>
        <w:gridCol w:w="1400"/>
      </w:tblGrid>
      <w:tr w:rsidR="00167870" w:rsidTr="00167870">
        <w:tc>
          <w:tcPr>
            <w:tcW w:w="8455" w:type="dxa"/>
            <w:tcBorders>
              <w:bottom w:val="single" w:sz="4" w:space="0" w:color="auto"/>
            </w:tcBorders>
            <w:shd w:val="clear" w:color="auto" w:fill="C0C0C0"/>
          </w:tcPr>
          <w:p w:rsidR="00167870" w:rsidRPr="00AB37D6" w:rsidRDefault="00167870" w:rsidP="00C70A10">
            <w:pPr>
              <w:rPr>
                <w:b/>
                <w:color w:val="000080"/>
              </w:rPr>
            </w:pPr>
            <w:r w:rsidRPr="00AB37D6">
              <w:rPr>
                <w:b/>
                <w:color w:val="000080"/>
              </w:rPr>
              <w:t>Arbeit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C0C0C0"/>
          </w:tcPr>
          <w:p w:rsidR="00167870" w:rsidRPr="00AB37D6" w:rsidRDefault="00167870" w:rsidP="00C70A10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Zeit (h)</w:t>
            </w:r>
          </w:p>
        </w:tc>
      </w:tr>
      <w:tr w:rsidR="00167870" w:rsidTr="00167870">
        <w:trPr>
          <w:trHeight w:val="558"/>
        </w:trPr>
        <w:tc>
          <w:tcPr>
            <w:tcW w:w="8455" w:type="dxa"/>
            <w:shd w:val="clear" w:color="auto" w:fill="FDE9D9" w:themeFill="accent6" w:themeFillTint="33"/>
          </w:tcPr>
          <w:p w:rsidR="00167870" w:rsidRDefault="00167870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Luca:</w:t>
            </w:r>
          </w:p>
          <w:p w:rsidR="00167870" w:rsidRPr="0007509B" w:rsidRDefault="00167870" w:rsidP="00B41396">
            <w:pPr>
              <w:pStyle w:val="Listenabsatz"/>
              <w:numPr>
                <w:ilvl w:val="0"/>
                <w:numId w:val="9"/>
              </w:numPr>
            </w:pPr>
            <w:r>
              <w:t>Programmstruktur erweitert</w:t>
            </w:r>
          </w:p>
        </w:tc>
        <w:tc>
          <w:tcPr>
            <w:tcW w:w="1400" w:type="dxa"/>
            <w:shd w:val="clear" w:color="auto" w:fill="FDE9D9" w:themeFill="accent6" w:themeFillTint="33"/>
          </w:tcPr>
          <w:p w:rsidR="00167870" w:rsidRDefault="00167870" w:rsidP="00553AF1"/>
          <w:p w:rsidR="00167870" w:rsidRPr="00167870" w:rsidRDefault="00167870" w:rsidP="00553AF1">
            <w:r>
              <w:t>2</w:t>
            </w:r>
          </w:p>
        </w:tc>
      </w:tr>
      <w:tr w:rsidR="00167870" w:rsidTr="00167870">
        <w:trPr>
          <w:trHeight w:val="558"/>
        </w:trPr>
        <w:tc>
          <w:tcPr>
            <w:tcW w:w="8455" w:type="dxa"/>
            <w:shd w:val="clear" w:color="auto" w:fill="FDE9D9" w:themeFill="accent6" w:themeFillTint="33"/>
          </w:tcPr>
          <w:p w:rsidR="00167870" w:rsidRDefault="00167870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Nico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67870" w:rsidRPr="00C70A10" w:rsidRDefault="00167870" w:rsidP="00284FF2">
            <w:pPr>
              <w:pStyle w:val="Listenabsatz"/>
              <w:numPr>
                <w:ilvl w:val="0"/>
                <w:numId w:val="9"/>
              </w:numPr>
              <w:rPr>
                <w:u w:val="single"/>
              </w:rPr>
            </w:pPr>
            <w:r>
              <w:t>CAD zeichnen -&gt; 80%</w:t>
            </w:r>
          </w:p>
        </w:tc>
        <w:tc>
          <w:tcPr>
            <w:tcW w:w="1400" w:type="dxa"/>
            <w:shd w:val="clear" w:color="auto" w:fill="FDE9D9" w:themeFill="accent6" w:themeFillTint="33"/>
          </w:tcPr>
          <w:p w:rsidR="00167870" w:rsidRDefault="00167870" w:rsidP="00553AF1"/>
          <w:p w:rsidR="00167870" w:rsidRPr="00167870" w:rsidRDefault="004C08A4" w:rsidP="00553AF1">
            <w:r>
              <w:t>3</w:t>
            </w:r>
            <w:bookmarkStart w:id="0" w:name="_GoBack"/>
            <w:bookmarkEnd w:id="0"/>
          </w:p>
        </w:tc>
      </w:tr>
      <w:tr w:rsidR="00167870" w:rsidTr="00167870">
        <w:trPr>
          <w:trHeight w:val="558"/>
        </w:trPr>
        <w:tc>
          <w:tcPr>
            <w:tcW w:w="8455" w:type="dxa"/>
            <w:shd w:val="clear" w:color="auto" w:fill="FDE9D9" w:themeFill="accent6" w:themeFillTint="33"/>
          </w:tcPr>
          <w:p w:rsidR="00167870" w:rsidRDefault="00167870" w:rsidP="00553AF1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Marc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67870" w:rsidRPr="00C70A10" w:rsidRDefault="00167870" w:rsidP="00284FF2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>
              <w:t>Programmstruktur erweitert</w:t>
            </w:r>
          </w:p>
        </w:tc>
        <w:tc>
          <w:tcPr>
            <w:tcW w:w="1400" w:type="dxa"/>
            <w:shd w:val="clear" w:color="auto" w:fill="FDE9D9" w:themeFill="accent6" w:themeFillTint="33"/>
          </w:tcPr>
          <w:p w:rsidR="00167870" w:rsidRDefault="00167870" w:rsidP="00553AF1"/>
          <w:p w:rsidR="00167870" w:rsidRPr="00167870" w:rsidRDefault="00167870" w:rsidP="00553AF1">
            <w:r>
              <w:t>2</w:t>
            </w:r>
          </w:p>
        </w:tc>
      </w:tr>
      <w:tr w:rsidR="00167870" w:rsidTr="00167870">
        <w:trPr>
          <w:trHeight w:val="558"/>
        </w:trPr>
        <w:tc>
          <w:tcPr>
            <w:tcW w:w="8455" w:type="dxa"/>
            <w:shd w:val="clear" w:color="auto" w:fill="FDE9D9" w:themeFill="accent6" w:themeFillTint="33"/>
          </w:tcPr>
          <w:p w:rsidR="00167870" w:rsidRDefault="00167870" w:rsidP="00657648">
            <w:pPr>
              <w:rPr>
                <w:color w:val="000080"/>
                <w:u w:val="single"/>
              </w:rPr>
            </w:pPr>
            <w:r>
              <w:rPr>
                <w:color w:val="000080"/>
                <w:u w:val="single"/>
              </w:rPr>
              <w:t>Schwierigkeiten</w:t>
            </w:r>
            <w:r w:rsidRPr="00C70A10">
              <w:rPr>
                <w:color w:val="000080"/>
                <w:u w:val="single"/>
              </w:rPr>
              <w:t>:</w:t>
            </w:r>
          </w:p>
          <w:p w:rsidR="00167870" w:rsidRPr="00C70A10" w:rsidRDefault="00167870" w:rsidP="002B6088">
            <w:pPr>
              <w:pStyle w:val="Listenabsatz"/>
              <w:numPr>
                <w:ilvl w:val="0"/>
                <w:numId w:val="9"/>
              </w:numPr>
              <w:rPr>
                <w:color w:val="000080"/>
                <w:u w:val="single"/>
              </w:rPr>
            </w:pPr>
            <w:r>
              <w:t>Zeitplan ändern, parallel Arbeiten berücksichtigen</w:t>
            </w:r>
          </w:p>
        </w:tc>
        <w:tc>
          <w:tcPr>
            <w:tcW w:w="1400" w:type="dxa"/>
            <w:shd w:val="clear" w:color="auto" w:fill="FDE9D9" w:themeFill="accent6" w:themeFillTint="33"/>
          </w:tcPr>
          <w:p w:rsidR="00167870" w:rsidRPr="00167870" w:rsidRDefault="00167870" w:rsidP="00657648"/>
        </w:tc>
      </w:tr>
    </w:tbl>
    <w:p w:rsidR="006A01EF" w:rsidRDefault="006A01EF" w:rsidP="00485DA1"/>
    <w:p w:rsidR="00C70A10" w:rsidRPr="00C70A10" w:rsidRDefault="00C70A10" w:rsidP="00C70A10"/>
    <w:sectPr w:rsidR="00C70A10" w:rsidRPr="00C70A10">
      <w:headerReference w:type="default" r:id="rId8"/>
      <w:footerReference w:type="default" r:id="rId9"/>
      <w:headerReference w:type="first" r:id="rId10"/>
      <w:footerReference w:type="first" r:id="rId11"/>
      <w:footnotePr>
        <w:numFmt w:val="lowerRoman"/>
      </w:footnotePr>
      <w:endnotePr>
        <w:numFmt w:val="decimal"/>
      </w:endnotePr>
      <w:pgSz w:w="11907" w:h="16840" w:code="9"/>
      <w:pgMar w:top="567" w:right="624" w:bottom="1134" w:left="1418" w:header="68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5BA" w:rsidRDefault="007365BA">
      <w:r>
        <w:separator/>
      </w:r>
    </w:p>
  </w:endnote>
  <w:endnote w:type="continuationSeparator" w:id="0">
    <w:p w:rsidR="007365BA" w:rsidRDefault="0073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U:\AUT\Berufsbildung\Lernjournal\Lernjournal_xxx_KWYY_JJJJ.doc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Adrian Bärtschi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CREATEDATE \@ "dd.MM.yyyy" </w:instrText>
          </w:r>
          <w:r>
            <w:rPr>
              <w:sz w:val="12"/>
            </w:rPr>
            <w:fldChar w:fldCharType="separate"/>
          </w:r>
          <w:r>
            <w:rPr>
              <w:noProof/>
              <w:sz w:val="12"/>
            </w:rPr>
            <w:t>15.02.2010</w:t>
          </w:r>
          <w:r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9619E4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Bdr>
        <w:top w:val="single" w:sz="4" w:space="0" w:color="auto"/>
      </w:pBdr>
      <w:spacing w:line="100" w:lineRule="exact"/>
      <w:rPr>
        <w:sz w:val="10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77"/>
      <w:gridCol w:w="3402"/>
    </w:tblGrid>
    <w:tr w:rsidR="00C572EA">
      <w:tc>
        <w:tcPr>
          <w:tcW w:w="6577" w:type="dxa"/>
        </w:tcPr>
        <w:p w:rsidR="00C572EA" w:rsidRDefault="00C572EA" w:rsidP="00552375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rPr>
              <w:sz w:val="12"/>
            </w:rPr>
          </w:pP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 FILENAME \p </w:instrText>
          </w:r>
          <w:r>
            <w:rPr>
              <w:sz w:val="12"/>
            </w:rPr>
            <w:fldChar w:fldCharType="separate"/>
          </w:r>
          <w:r w:rsidR="00E861B4">
            <w:rPr>
              <w:noProof/>
              <w:sz w:val="12"/>
            </w:rPr>
            <w:t>\\swisslog.net\data-02\share-03\02_Realisation\02_Aut\Berufsbildung\99_Arbeitsunterlagen_mbr\IPA\Projektunterlagen\Arbeitsjournale\Arbeitsjournal_mbr_2018_Feb_26.docx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>
            <w:rPr>
              <w:sz w:val="12"/>
            </w:rPr>
            <w:fldChar w:fldCharType="begin"/>
          </w:r>
          <w:r>
            <w:rPr>
              <w:sz w:val="12"/>
            </w:rPr>
            <w:instrText xml:space="preserve">AUTHOR </w:instrText>
          </w:r>
          <w:r>
            <w:rPr>
              <w:sz w:val="12"/>
            </w:rPr>
            <w:fldChar w:fldCharType="separate"/>
          </w:r>
          <w:r w:rsidR="00C34BB0">
            <w:rPr>
              <w:noProof/>
              <w:sz w:val="12"/>
            </w:rPr>
            <w:t>Marc Braun</w:t>
          </w:r>
          <w:r>
            <w:rPr>
              <w:sz w:val="12"/>
            </w:rPr>
            <w:fldChar w:fldCharType="end"/>
          </w:r>
          <w:r>
            <w:rPr>
              <w:sz w:val="12"/>
            </w:rPr>
            <w:t>/</w:t>
          </w:r>
          <w:r w:rsidR="00552375">
            <w:rPr>
              <w:sz w:val="12"/>
            </w:rPr>
            <w:fldChar w:fldCharType="begin"/>
          </w:r>
          <w:r w:rsidR="00552375">
            <w:rPr>
              <w:sz w:val="12"/>
            </w:rPr>
            <w:instrText xml:space="preserve"> SAVEDATE  \@ "dd.MM.yyyy" </w:instrText>
          </w:r>
          <w:r w:rsidR="00552375">
            <w:rPr>
              <w:sz w:val="12"/>
            </w:rPr>
            <w:fldChar w:fldCharType="separate"/>
          </w:r>
          <w:r w:rsidR="00167870">
            <w:rPr>
              <w:noProof/>
              <w:sz w:val="12"/>
            </w:rPr>
            <w:t>28.11.2018</w:t>
          </w:r>
          <w:r w:rsidR="00552375">
            <w:rPr>
              <w:sz w:val="12"/>
            </w:rPr>
            <w:fldChar w:fldCharType="end"/>
          </w:r>
        </w:p>
      </w:tc>
      <w:tc>
        <w:tcPr>
          <w:tcW w:w="3402" w:type="dxa"/>
        </w:tcPr>
        <w:p w:rsidR="00C572EA" w:rsidRDefault="00C572EA">
          <w:pPr>
            <w:pStyle w:val="Fuzeile"/>
            <w:pBdr>
              <w:top w:val="none" w:sz="0" w:space="0" w:color="auto"/>
            </w:pBdr>
            <w:tabs>
              <w:tab w:val="clear" w:pos="9639"/>
              <w:tab w:val="right" w:pos="10036"/>
            </w:tabs>
            <w:spacing w:line="220" w:lineRule="exact"/>
            <w:jc w:val="right"/>
            <w:rPr>
              <w:sz w:val="20"/>
            </w:rPr>
          </w:pPr>
          <w:r>
            <w:rPr>
              <w:sz w:val="20"/>
            </w:rPr>
            <w:t xml:space="preserve">Seite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 w:rsidR="004C08A4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separate"/>
          </w:r>
          <w:r w:rsidR="004C08A4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:rsidR="00C572EA" w:rsidRDefault="00C572EA">
    <w:pPr>
      <w:pStyle w:val="Fuzeile"/>
      <w:pBdr>
        <w:top w:val="none" w:sz="0" w:space="0" w:color="auto"/>
      </w:pBdr>
      <w:tabs>
        <w:tab w:val="clear" w:pos="9639"/>
        <w:tab w:val="right" w:pos="1003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5BA" w:rsidRDefault="007365BA">
      <w:r>
        <w:separator/>
      </w:r>
    </w:p>
  </w:footnote>
  <w:footnote w:type="continuationSeparator" w:id="0">
    <w:p w:rsidR="007365BA" w:rsidRDefault="00736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2EA" w:rsidRDefault="00C572EA">
    <w:pPr>
      <w:pStyle w:val="Kopfzeile"/>
      <w:pBdr>
        <w:bottom w:val="single" w:sz="6" w:space="3" w:color="auto"/>
      </w:pBdr>
      <w:tabs>
        <w:tab w:val="clear" w:pos="9639"/>
        <w:tab w:val="right" w:pos="9866"/>
      </w:tabs>
      <w:spacing w:line="280" w:lineRule="exact"/>
      <w:ind w:left="0"/>
      <w:rPr>
        <w:b/>
        <w:sz w:val="24"/>
      </w:rPr>
    </w:pPr>
    <w:r>
      <w:rPr>
        <w:b/>
        <w:spacing w:val="10"/>
        <w:sz w:val="24"/>
      </w:rPr>
      <w:t>Lernjournal</w:t>
    </w:r>
    <w:r>
      <w:rPr>
        <w:b/>
        <w:spacing w:val="10"/>
        <w:sz w:val="24"/>
      </w:rPr>
      <w:tab/>
      <w:t>SWISSLOG</w:t>
    </w:r>
  </w:p>
  <w:p w:rsidR="00C572EA" w:rsidRDefault="00C572EA">
    <w:pPr>
      <w:pStyle w:val="Kopfzeile"/>
      <w:spacing w:line="260" w:lineRule="exact"/>
      <w:ind w:left="0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34"/>
      <w:gridCol w:w="3232"/>
    </w:tblGrid>
    <w:tr w:rsidR="00C572EA">
      <w:trPr>
        <w:trHeight w:hRule="exact" w:val="820"/>
      </w:trPr>
      <w:tc>
        <w:tcPr>
          <w:tcW w:w="6634" w:type="dxa"/>
        </w:tcPr>
        <w:p w:rsidR="00C572EA" w:rsidRPr="00A75F56" w:rsidRDefault="00AD3673">
          <w:pPr>
            <w:spacing w:line="280" w:lineRule="exact"/>
            <w:rPr>
              <w:b/>
              <w:spacing w:val="10"/>
              <w:sz w:val="24"/>
            </w:rPr>
          </w:pPr>
          <w:r>
            <w:rPr>
              <w:b/>
              <w:spacing w:val="10"/>
              <w:sz w:val="24"/>
            </w:rPr>
            <w:t>Arbeits</w:t>
          </w:r>
          <w:r w:rsidR="00C572EA">
            <w:rPr>
              <w:b/>
              <w:spacing w:val="10"/>
              <w:sz w:val="24"/>
            </w:rPr>
            <w:t>journal</w:t>
          </w:r>
        </w:p>
      </w:tc>
      <w:tc>
        <w:tcPr>
          <w:tcW w:w="3232" w:type="dxa"/>
        </w:tcPr>
        <w:p w:rsidR="00C572EA" w:rsidRDefault="003B4049">
          <w:r>
            <w:rPr>
              <w:noProof/>
              <w:lang w:val="en-US" w:eastAsia="en-US"/>
            </w:rPr>
            <w:drawing>
              <wp:inline distT="0" distB="0" distL="0" distR="0">
                <wp:extent cx="1981835" cy="464185"/>
                <wp:effectExtent l="0" t="0" r="0" b="0"/>
                <wp:docPr id="1" name="Bild 1" descr="swi802w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i802w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835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72EA" w:rsidRDefault="00C572EA" w:rsidP="00A75F56">
    <w:pPr>
      <w:pStyle w:val="Kopfzeile"/>
      <w:spacing w:line="260" w:lineRule="exact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7D6C1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624ABA"/>
    <w:multiLevelType w:val="hybridMultilevel"/>
    <w:tmpl w:val="DAF8FB80"/>
    <w:lvl w:ilvl="0" w:tplc="1C0C62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0253"/>
    <w:multiLevelType w:val="hybridMultilevel"/>
    <w:tmpl w:val="B22A8EC4"/>
    <w:lvl w:ilvl="0" w:tplc="2AF0AE8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B9E"/>
    <w:multiLevelType w:val="hybridMultilevel"/>
    <w:tmpl w:val="5E9C1DDE"/>
    <w:lvl w:ilvl="0" w:tplc="4406E8E6">
      <w:start w:val="8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8803EA6"/>
    <w:multiLevelType w:val="hybridMultilevel"/>
    <w:tmpl w:val="AD922F8E"/>
    <w:lvl w:ilvl="0" w:tplc="5F745D7A">
      <w:start w:val="7"/>
      <w:numFmt w:val="bullet"/>
      <w:lvlText w:val="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3306"/>
    <w:multiLevelType w:val="hybridMultilevel"/>
    <w:tmpl w:val="371CA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02DB8"/>
    <w:multiLevelType w:val="hybridMultilevel"/>
    <w:tmpl w:val="D5A01AD0"/>
    <w:lvl w:ilvl="0" w:tplc="F20C598C">
      <w:start w:val="7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8C34348"/>
    <w:multiLevelType w:val="hybridMultilevel"/>
    <w:tmpl w:val="90964144"/>
    <w:lvl w:ilvl="0" w:tplc="C29C6B4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01249"/>
    <w:multiLevelType w:val="hybridMultilevel"/>
    <w:tmpl w:val="6FC8D76C"/>
    <w:lvl w:ilvl="0" w:tplc="734C91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CC54EC"/>
    <w:multiLevelType w:val="hybridMultilevel"/>
    <w:tmpl w:val="4558C082"/>
    <w:lvl w:ilvl="0" w:tplc="4E2671A4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73B2B"/>
    <w:multiLevelType w:val="hybridMultilevel"/>
    <w:tmpl w:val="A8AC40A6"/>
    <w:lvl w:ilvl="0" w:tplc="B41AEE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9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56"/>
    <w:rsid w:val="00011262"/>
    <w:rsid w:val="00012CDD"/>
    <w:rsid w:val="0001623E"/>
    <w:rsid w:val="00020F0A"/>
    <w:rsid w:val="00021415"/>
    <w:rsid w:val="0002186E"/>
    <w:rsid w:val="00024416"/>
    <w:rsid w:val="00042310"/>
    <w:rsid w:val="00045121"/>
    <w:rsid w:val="00046584"/>
    <w:rsid w:val="00052985"/>
    <w:rsid w:val="00052C43"/>
    <w:rsid w:val="00057A38"/>
    <w:rsid w:val="0007045A"/>
    <w:rsid w:val="0007509B"/>
    <w:rsid w:val="000807AA"/>
    <w:rsid w:val="000950A7"/>
    <w:rsid w:val="000A2262"/>
    <w:rsid w:val="000C7B60"/>
    <w:rsid w:val="000D6F42"/>
    <w:rsid w:val="000E0520"/>
    <w:rsid w:val="000F5DAF"/>
    <w:rsid w:val="0010482E"/>
    <w:rsid w:val="00105855"/>
    <w:rsid w:val="00112E85"/>
    <w:rsid w:val="0012163A"/>
    <w:rsid w:val="00127D66"/>
    <w:rsid w:val="00131A66"/>
    <w:rsid w:val="00133FB0"/>
    <w:rsid w:val="00141749"/>
    <w:rsid w:val="001423F8"/>
    <w:rsid w:val="00150075"/>
    <w:rsid w:val="00152910"/>
    <w:rsid w:val="0015340E"/>
    <w:rsid w:val="001538C6"/>
    <w:rsid w:val="00155422"/>
    <w:rsid w:val="00166605"/>
    <w:rsid w:val="00167870"/>
    <w:rsid w:val="00170019"/>
    <w:rsid w:val="00177CE6"/>
    <w:rsid w:val="00185B5B"/>
    <w:rsid w:val="00186FF1"/>
    <w:rsid w:val="00190EB4"/>
    <w:rsid w:val="00196691"/>
    <w:rsid w:val="001A21CB"/>
    <w:rsid w:val="001A711E"/>
    <w:rsid w:val="001B4EE7"/>
    <w:rsid w:val="001C011A"/>
    <w:rsid w:val="001C7E39"/>
    <w:rsid w:val="001D641F"/>
    <w:rsid w:val="001E35BC"/>
    <w:rsid w:val="001E5B75"/>
    <w:rsid w:val="001E7DAF"/>
    <w:rsid w:val="001F35C2"/>
    <w:rsid w:val="001F4E1E"/>
    <w:rsid w:val="00201D83"/>
    <w:rsid w:val="00205281"/>
    <w:rsid w:val="002108CF"/>
    <w:rsid w:val="00211821"/>
    <w:rsid w:val="00213DC4"/>
    <w:rsid w:val="0021718B"/>
    <w:rsid w:val="00226297"/>
    <w:rsid w:val="00242166"/>
    <w:rsid w:val="00251A05"/>
    <w:rsid w:val="00251BC5"/>
    <w:rsid w:val="00253C57"/>
    <w:rsid w:val="00254338"/>
    <w:rsid w:val="0025646A"/>
    <w:rsid w:val="00257A0D"/>
    <w:rsid w:val="00262E31"/>
    <w:rsid w:val="0028112D"/>
    <w:rsid w:val="002813FA"/>
    <w:rsid w:val="002846CA"/>
    <w:rsid w:val="00284FF2"/>
    <w:rsid w:val="00295973"/>
    <w:rsid w:val="00296810"/>
    <w:rsid w:val="002969BF"/>
    <w:rsid w:val="00297AD5"/>
    <w:rsid w:val="002A3DD9"/>
    <w:rsid w:val="002A4CB8"/>
    <w:rsid w:val="002A6F87"/>
    <w:rsid w:val="002B6088"/>
    <w:rsid w:val="002C6266"/>
    <w:rsid w:val="002D4557"/>
    <w:rsid w:val="002E24C8"/>
    <w:rsid w:val="002E51A9"/>
    <w:rsid w:val="002E79C2"/>
    <w:rsid w:val="002F36EC"/>
    <w:rsid w:val="002F40AA"/>
    <w:rsid w:val="002F61B1"/>
    <w:rsid w:val="003034EF"/>
    <w:rsid w:val="00304790"/>
    <w:rsid w:val="003072A4"/>
    <w:rsid w:val="00315C53"/>
    <w:rsid w:val="003300C9"/>
    <w:rsid w:val="00331FE3"/>
    <w:rsid w:val="003455D1"/>
    <w:rsid w:val="00345F7C"/>
    <w:rsid w:val="003528E7"/>
    <w:rsid w:val="003712CD"/>
    <w:rsid w:val="00377C06"/>
    <w:rsid w:val="00386C13"/>
    <w:rsid w:val="00392C6D"/>
    <w:rsid w:val="003A474E"/>
    <w:rsid w:val="003A6556"/>
    <w:rsid w:val="003B1475"/>
    <w:rsid w:val="003B3FCF"/>
    <w:rsid w:val="003B4049"/>
    <w:rsid w:val="003C2BB8"/>
    <w:rsid w:val="003D0432"/>
    <w:rsid w:val="003F5F84"/>
    <w:rsid w:val="003F795E"/>
    <w:rsid w:val="004064BC"/>
    <w:rsid w:val="00424C73"/>
    <w:rsid w:val="00430A31"/>
    <w:rsid w:val="0043280D"/>
    <w:rsid w:val="004353F7"/>
    <w:rsid w:val="00436079"/>
    <w:rsid w:val="004426DD"/>
    <w:rsid w:val="0044712B"/>
    <w:rsid w:val="00457FD6"/>
    <w:rsid w:val="004617FD"/>
    <w:rsid w:val="00473B5D"/>
    <w:rsid w:val="00474E8A"/>
    <w:rsid w:val="00474EAB"/>
    <w:rsid w:val="00482E89"/>
    <w:rsid w:val="00484CD3"/>
    <w:rsid w:val="00485DA1"/>
    <w:rsid w:val="004A427E"/>
    <w:rsid w:val="004A54C6"/>
    <w:rsid w:val="004B1891"/>
    <w:rsid w:val="004B1AD3"/>
    <w:rsid w:val="004B5F70"/>
    <w:rsid w:val="004B7192"/>
    <w:rsid w:val="004C08A4"/>
    <w:rsid w:val="004C2851"/>
    <w:rsid w:val="004D3483"/>
    <w:rsid w:val="004D77A1"/>
    <w:rsid w:val="004E3620"/>
    <w:rsid w:val="004E4B0E"/>
    <w:rsid w:val="004F08B0"/>
    <w:rsid w:val="004F0F49"/>
    <w:rsid w:val="004F0FC5"/>
    <w:rsid w:val="004F4D1B"/>
    <w:rsid w:val="00506E1B"/>
    <w:rsid w:val="0051118D"/>
    <w:rsid w:val="00527FED"/>
    <w:rsid w:val="0054031A"/>
    <w:rsid w:val="00546682"/>
    <w:rsid w:val="00546B0C"/>
    <w:rsid w:val="00550030"/>
    <w:rsid w:val="00550ED4"/>
    <w:rsid w:val="00552375"/>
    <w:rsid w:val="00553AF1"/>
    <w:rsid w:val="005547C6"/>
    <w:rsid w:val="00560E13"/>
    <w:rsid w:val="00561BC4"/>
    <w:rsid w:val="0056206B"/>
    <w:rsid w:val="00562929"/>
    <w:rsid w:val="00563C03"/>
    <w:rsid w:val="00576152"/>
    <w:rsid w:val="005768F2"/>
    <w:rsid w:val="005872CD"/>
    <w:rsid w:val="005907E5"/>
    <w:rsid w:val="00593542"/>
    <w:rsid w:val="005966F6"/>
    <w:rsid w:val="005979DA"/>
    <w:rsid w:val="005A1B98"/>
    <w:rsid w:val="005C470C"/>
    <w:rsid w:val="005D10EE"/>
    <w:rsid w:val="005E1DA7"/>
    <w:rsid w:val="005E75F5"/>
    <w:rsid w:val="005F2E69"/>
    <w:rsid w:val="006043F3"/>
    <w:rsid w:val="006052FF"/>
    <w:rsid w:val="006118E0"/>
    <w:rsid w:val="00611BC4"/>
    <w:rsid w:val="00615ABC"/>
    <w:rsid w:val="00617360"/>
    <w:rsid w:val="0062508B"/>
    <w:rsid w:val="00640564"/>
    <w:rsid w:val="00647290"/>
    <w:rsid w:val="00650287"/>
    <w:rsid w:val="00653F8E"/>
    <w:rsid w:val="00657648"/>
    <w:rsid w:val="00661730"/>
    <w:rsid w:val="00662674"/>
    <w:rsid w:val="00665124"/>
    <w:rsid w:val="00671525"/>
    <w:rsid w:val="006750E6"/>
    <w:rsid w:val="0068656D"/>
    <w:rsid w:val="0068793D"/>
    <w:rsid w:val="006A01EF"/>
    <w:rsid w:val="006A0839"/>
    <w:rsid w:val="006A43B6"/>
    <w:rsid w:val="006A4A89"/>
    <w:rsid w:val="006A50EB"/>
    <w:rsid w:val="006B0EEF"/>
    <w:rsid w:val="006B4793"/>
    <w:rsid w:val="006C1B6A"/>
    <w:rsid w:val="006C6C70"/>
    <w:rsid w:val="006E3875"/>
    <w:rsid w:val="006E5D69"/>
    <w:rsid w:val="006E64E4"/>
    <w:rsid w:val="00700052"/>
    <w:rsid w:val="00700DD5"/>
    <w:rsid w:val="00707B2A"/>
    <w:rsid w:val="0072654F"/>
    <w:rsid w:val="00731E82"/>
    <w:rsid w:val="007330D5"/>
    <w:rsid w:val="007365BA"/>
    <w:rsid w:val="00740075"/>
    <w:rsid w:val="00743806"/>
    <w:rsid w:val="007513AB"/>
    <w:rsid w:val="007533DB"/>
    <w:rsid w:val="007554D3"/>
    <w:rsid w:val="00762987"/>
    <w:rsid w:val="00763423"/>
    <w:rsid w:val="00770A4A"/>
    <w:rsid w:val="007728FD"/>
    <w:rsid w:val="00775BD7"/>
    <w:rsid w:val="00781DC9"/>
    <w:rsid w:val="00783611"/>
    <w:rsid w:val="00790F47"/>
    <w:rsid w:val="00793F93"/>
    <w:rsid w:val="007A0D71"/>
    <w:rsid w:val="007A693C"/>
    <w:rsid w:val="007B6241"/>
    <w:rsid w:val="007C6671"/>
    <w:rsid w:val="007D13C3"/>
    <w:rsid w:val="007E13F9"/>
    <w:rsid w:val="007E7A4E"/>
    <w:rsid w:val="007F7486"/>
    <w:rsid w:val="00803D99"/>
    <w:rsid w:val="00815DE2"/>
    <w:rsid w:val="00815FC3"/>
    <w:rsid w:val="0081729F"/>
    <w:rsid w:val="00822EDA"/>
    <w:rsid w:val="008231DD"/>
    <w:rsid w:val="00853405"/>
    <w:rsid w:val="00854D9C"/>
    <w:rsid w:val="00854E99"/>
    <w:rsid w:val="008574A1"/>
    <w:rsid w:val="00857DF5"/>
    <w:rsid w:val="008625D1"/>
    <w:rsid w:val="00862D63"/>
    <w:rsid w:val="008655CC"/>
    <w:rsid w:val="0087116E"/>
    <w:rsid w:val="00871BC9"/>
    <w:rsid w:val="0087316E"/>
    <w:rsid w:val="00873F43"/>
    <w:rsid w:val="0087447C"/>
    <w:rsid w:val="0087796F"/>
    <w:rsid w:val="00887D61"/>
    <w:rsid w:val="00890ADB"/>
    <w:rsid w:val="008936D7"/>
    <w:rsid w:val="008942DD"/>
    <w:rsid w:val="008A39DD"/>
    <w:rsid w:val="008A3FC4"/>
    <w:rsid w:val="008B0A2D"/>
    <w:rsid w:val="008B291E"/>
    <w:rsid w:val="008C3900"/>
    <w:rsid w:val="008D0674"/>
    <w:rsid w:val="008D1DCF"/>
    <w:rsid w:val="008D219D"/>
    <w:rsid w:val="008E14D1"/>
    <w:rsid w:val="008E6030"/>
    <w:rsid w:val="008F551E"/>
    <w:rsid w:val="00903F3E"/>
    <w:rsid w:val="00905FD5"/>
    <w:rsid w:val="00924080"/>
    <w:rsid w:val="00944EBA"/>
    <w:rsid w:val="00946305"/>
    <w:rsid w:val="00946924"/>
    <w:rsid w:val="00951731"/>
    <w:rsid w:val="00957327"/>
    <w:rsid w:val="00960A66"/>
    <w:rsid w:val="009619E4"/>
    <w:rsid w:val="009706FD"/>
    <w:rsid w:val="00974898"/>
    <w:rsid w:val="00980501"/>
    <w:rsid w:val="009973F5"/>
    <w:rsid w:val="009A007A"/>
    <w:rsid w:val="009A5791"/>
    <w:rsid w:val="009A5D25"/>
    <w:rsid w:val="009B2A9B"/>
    <w:rsid w:val="009B2F48"/>
    <w:rsid w:val="009B498C"/>
    <w:rsid w:val="009B5499"/>
    <w:rsid w:val="009B6E3A"/>
    <w:rsid w:val="009C286D"/>
    <w:rsid w:val="009D48B8"/>
    <w:rsid w:val="009D5109"/>
    <w:rsid w:val="00A07F26"/>
    <w:rsid w:val="00A13E16"/>
    <w:rsid w:val="00A269B5"/>
    <w:rsid w:val="00A376A4"/>
    <w:rsid w:val="00A42BFE"/>
    <w:rsid w:val="00A43DD6"/>
    <w:rsid w:val="00A53DBB"/>
    <w:rsid w:val="00A57063"/>
    <w:rsid w:val="00A609CA"/>
    <w:rsid w:val="00A6135C"/>
    <w:rsid w:val="00A75F56"/>
    <w:rsid w:val="00A84BE0"/>
    <w:rsid w:val="00A86FCC"/>
    <w:rsid w:val="00A95854"/>
    <w:rsid w:val="00A96411"/>
    <w:rsid w:val="00AB1571"/>
    <w:rsid w:val="00AB2250"/>
    <w:rsid w:val="00AB37D6"/>
    <w:rsid w:val="00AC2578"/>
    <w:rsid w:val="00AD014E"/>
    <w:rsid w:val="00AD2014"/>
    <w:rsid w:val="00AD222D"/>
    <w:rsid w:val="00AD3673"/>
    <w:rsid w:val="00AD5DAC"/>
    <w:rsid w:val="00AE268D"/>
    <w:rsid w:val="00AE38F5"/>
    <w:rsid w:val="00AE6964"/>
    <w:rsid w:val="00B00476"/>
    <w:rsid w:val="00B02710"/>
    <w:rsid w:val="00B03B3A"/>
    <w:rsid w:val="00B12A2C"/>
    <w:rsid w:val="00B41396"/>
    <w:rsid w:val="00B514C7"/>
    <w:rsid w:val="00B52513"/>
    <w:rsid w:val="00B532D8"/>
    <w:rsid w:val="00B71A6B"/>
    <w:rsid w:val="00B775C5"/>
    <w:rsid w:val="00B846C5"/>
    <w:rsid w:val="00B90065"/>
    <w:rsid w:val="00B91A22"/>
    <w:rsid w:val="00BA3063"/>
    <w:rsid w:val="00BB037D"/>
    <w:rsid w:val="00BB0FA5"/>
    <w:rsid w:val="00BB1918"/>
    <w:rsid w:val="00BB3D4F"/>
    <w:rsid w:val="00BC4686"/>
    <w:rsid w:val="00BD7A0A"/>
    <w:rsid w:val="00BE18FC"/>
    <w:rsid w:val="00BE6130"/>
    <w:rsid w:val="00BF505B"/>
    <w:rsid w:val="00BF51B6"/>
    <w:rsid w:val="00BF652B"/>
    <w:rsid w:val="00BF6D86"/>
    <w:rsid w:val="00C04F80"/>
    <w:rsid w:val="00C12B05"/>
    <w:rsid w:val="00C26E70"/>
    <w:rsid w:val="00C309F9"/>
    <w:rsid w:val="00C34A16"/>
    <w:rsid w:val="00C34BB0"/>
    <w:rsid w:val="00C56A2F"/>
    <w:rsid w:val="00C572EA"/>
    <w:rsid w:val="00C614C1"/>
    <w:rsid w:val="00C61587"/>
    <w:rsid w:val="00C67EC6"/>
    <w:rsid w:val="00C70A10"/>
    <w:rsid w:val="00C80112"/>
    <w:rsid w:val="00C916E8"/>
    <w:rsid w:val="00C946B5"/>
    <w:rsid w:val="00C975CD"/>
    <w:rsid w:val="00CB0566"/>
    <w:rsid w:val="00CB1A34"/>
    <w:rsid w:val="00CD271F"/>
    <w:rsid w:val="00CD4E20"/>
    <w:rsid w:val="00CD7D8B"/>
    <w:rsid w:val="00CE50FC"/>
    <w:rsid w:val="00CF69B2"/>
    <w:rsid w:val="00D037AC"/>
    <w:rsid w:val="00D1142A"/>
    <w:rsid w:val="00D13250"/>
    <w:rsid w:val="00D15309"/>
    <w:rsid w:val="00D22FBB"/>
    <w:rsid w:val="00D26BC5"/>
    <w:rsid w:val="00D30E04"/>
    <w:rsid w:val="00D328D0"/>
    <w:rsid w:val="00D33284"/>
    <w:rsid w:val="00D336F4"/>
    <w:rsid w:val="00D45FFB"/>
    <w:rsid w:val="00D56DCF"/>
    <w:rsid w:val="00D73ED1"/>
    <w:rsid w:val="00D80DEA"/>
    <w:rsid w:val="00D84E80"/>
    <w:rsid w:val="00DA4635"/>
    <w:rsid w:val="00DB2C49"/>
    <w:rsid w:val="00DB3CD2"/>
    <w:rsid w:val="00DC12EF"/>
    <w:rsid w:val="00DC15F6"/>
    <w:rsid w:val="00DC3626"/>
    <w:rsid w:val="00DD4D74"/>
    <w:rsid w:val="00DE59E7"/>
    <w:rsid w:val="00DE71D6"/>
    <w:rsid w:val="00DF002F"/>
    <w:rsid w:val="00DF1CB2"/>
    <w:rsid w:val="00DF1F8F"/>
    <w:rsid w:val="00DF2946"/>
    <w:rsid w:val="00DF3420"/>
    <w:rsid w:val="00E05F6D"/>
    <w:rsid w:val="00E231A2"/>
    <w:rsid w:val="00E24BC2"/>
    <w:rsid w:val="00E344E3"/>
    <w:rsid w:val="00E34C55"/>
    <w:rsid w:val="00E37971"/>
    <w:rsid w:val="00E429FD"/>
    <w:rsid w:val="00E434BB"/>
    <w:rsid w:val="00E44593"/>
    <w:rsid w:val="00E472B8"/>
    <w:rsid w:val="00E53221"/>
    <w:rsid w:val="00E5714F"/>
    <w:rsid w:val="00E60E1B"/>
    <w:rsid w:val="00E7328A"/>
    <w:rsid w:val="00E74393"/>
    <w:rsid w:val="00E861B4"/>
    <w:rsid w:val="00E8771F"/>
    <w:rsid w:val="00E91F8F"/>
    <w:rsid w:val="00EA172C"/>
    <w:rsid w:val="00EA5901"/>
    <w:rsid w:val="00EA5CCD"/>
    <w:rsid w:val="00EB08C5"/>
    <w:rsid w:val="00EB2D42"/>
    <w:rsid w:val="00EC6E94"/>
    <w:rsid w:val="00ED2343"/>
    <w:rsid w:val="00ED41DA"/>
    <w:rsid w:val="00ED74CD"/>
    <w:rsid w:val="00EE15F7"/>
    <w:rsid w:val="00EF0937"/>
    <w:rsid w:val="00EF4534"/>
    <w:rsid w:val="00EF51BE"/>
    <w:rsid w:val="00F00908"/>
    <w:rsid w:val="00F01219"/>
    <w:rsid w:val="00F02E74"/>
    <w:rsid w:val="00F03471"/>
    <w:rsid w:val="00F03F61"/>
    <w:rsid w:val="00F10352"/>
    <w:rsid w:val="00F128D9"/>
    <w:rsid w:val="00F23DF3"/>
    <w:rsid w:val="00F278D0"/>
    <w:rsid w:val="00F375D0"/>
    <w:rsid w:val="00F40B14"/>
    <w:rsid w:val="00F646A1"/>
    <w:rsid w:val="00F6774C"/>
    <w:rsid w:val="00F67995"/>
    <w:rsid w:val="00F72A24"/>
    <w:rsid w:val="00F73BEE"/>
    <w:rsid w:val="00F74909"/>
    <w:rsid w:val="00F80BA8"/>
    <w:rsid w:val="00F91349"/>
    <w:rsid w:val="00F945F5"/>
    <w:rsid w:val="00FC0428"/>
    <w:rsid w:val="00FC0593"/>
    <w:rsid w:val="00FD2524"/>
    <w:rsid w:val="00FF55F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EF7A09"/>
  <w15:docId w15:val="{4C04EAE8-57F9-49BE-9FE7-FDD726FD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text"/>
    <w:qFormat/>
    <w:pPr>
      <w:spacing w:before="240" w:after="120"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text"/>
    <w:qFormat/>
    <w:pPr>
      <w:spacing w:before="240" w:after="120"/>
      <w:outlineLvl w:val="1"/>
    </w:pPr>
    <w:rPr>
      <w:b/>
    </w:rPr>
  </w:style>
  <w:style w:type="paragraph" w:styleId="berschrift3">
    <w:name w:val="heading 3"/>
    <w:basedOn w:val="Standard"/>
    <w:next w:val="Standardtext"/>
    <w:qFormat/>
    <w:pPr>
      <w:spacing w:before="240" w:after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Endnotentext">
    <w:name w:val="endnote text"/>
    <w:basedOn w:val="Standard"/>
    <w:semiHidden/>
    <w:rPr>
      <w:sz w:val="20"/>
    </w:rPr>
  </w:style>
  <w:style w:type="paragraph" w:styleId="Fuzeile">
    <w:name w:val="footer"/>
    <w:basedOn w:val="Standard"/>
    <w:pPr>
      <w:pBdr>
        <w:top w:val="single" w:sz="6" w:space="5" w:color="auto"/>
      </w:pBdr>
      <w:tabs>
        <w:tab w:val="right" w:pos="9639"/>
      </w:tabs>
    </w:pPr>
    <w:rPr>
      <w:sz w:val="16"/>
    </w:rPr>
  </w:style>
  <w:style w:type="paragraph" w:styleId="Kopfzeile">
    <w:name w:val="header"/>
    <w:basedOn w:val="Standard"/>
    <w:pPr>
      <w:tabs>
        <w:tab w:val="right" w:pos="9639"/>
      </w:tabs>
      <w:ind w:left="-425"/>
    </w:pPr>
    <w:rPr>
      <w:sz w:val="1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TitelimText">
    <w:name w:val="Titel im Text"/>
    <w:basedOn w:val="Standard"/>
    <w:next w:val="Standard"/>
    <w:pPr>
      <w:spacing w:before="240" w:after="120" w:line="260" w:lineRule="exact"/>
    </w:pPr>
    <w:rPr>
      <w:b/>
    </w:rPr>
  </w:style>
  <w:style w:type="paragraph" w:customStyle="1" w:styleId="Haupttitel">
    <w:name w:val="Haupttitel"/>
    <w:basedOn w:val="berschrift1"/>
    <w:next w:val="Standardtext"/>
    <w:pPr>
      <w:pBdr>
        <w:bottom w:val="single" w:sz="6" w:space="5" w:color="auto"/>
      </w:pBdr>
      <w:spacing w:after="600"/>
      <w:outlineLvl w:val="9"/>
    </w:pPr>
  </w:style>
  <w:style w:type="paragraph" w:customStyle="1" w:styleId="Namenblock">
    <w:name w:val="Namenblock"/>
    <w:basedOn w:val="Standard"/>
    <w:pPr>
      <w:spacing w:after="120" w:line="260" w:lineRule="exact"/>
    </w:pPr>
  </w:style>
  <w:style w:type="paragraph" w:customStyle="1" w:styleId="Standardtext">
    <w:name w:val="Standardtext"/>
    <w:basedOn w:val="Standard"/>
    <w:pPr>
      <w:spacing w:after="120" w:line="260" w:lineRule="exact"/>
    </w:pPr>
  </w:style>
  <w:style w:type="table" w:styleId="Tabellenraster">
    <w:name w:val="Table Grid"/>
    <w:basedOn w:val="NormaleTabelle"/>
    <w:rsid w:val="00A75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8744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7447C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5973"/>
    <w:rPr>
      <w:color w:val="0000FF"/>
      <w:u w:val="single"/>
    </w:rPr>
  </w:style>
  <w:style w:type="character" w:styleId="BesuchterLink">
    <w:name w:val="FollowedHyperlink"/>
    <w:basedOn w:val="Absatz-Standardschriftart"/>
    <w:semiHidden/>
    <w:unhideWhenUsed/>
    <w:rsid w:val="0062508B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A5791"/>
    <w:pPr>
      <w:ind w:left="720"/>
      <w:contextualSpacing/>
    </w:pPr>
  </w:style>
  <w:style w:type="paragraph" w:styleId="Aufzhlungszeichen">
    <w:name w:val="List Bullet"/>
    <w:basedOn w:val="Standard"/>
    <w:unhideWhenUsed/>
    <w:rsid w:val="00E472B8"/>
    <w:pPr>
      <w:numPr>
        <w:numId w:val="5"/>
      </w:numPr>
      <w:contextualSpacing/>
    </w:pPr>
  </w:style>
  <w:style w:type="paragraph" w:styleId="Beschriftung">
    <w:name w:val="caption"/>
    <w:basedOn w:val="Standard"/>
    <w:next w:val="Standard"/>
    <w:unhideWhenUsed/>
    <w:qFormat/>
    <w:rsid w:val="000D6F4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\o150d%20Interne%20Mitteil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15978-9702-46A0-8566-A729A187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o150d Interne Mitteilung.dot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Mitteilung</vt:lpstr>
    </vt:vector>
  </TitlesOfParts>
  <Company>Swisslog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Mitteilung</dc:title>
  <dc:creator>Marc Braun</dc:creator>
  <cp:lastModifiedBy>Luca Schäfli</cp:lastModifiedBy>
  <cp:revision>7</cp:revision>
  <cp:lastPrinted>2000-07-19T10:43:00Z</cp:lastPrinted>
  <dcterms:created xsi:type="dcterms:W3CDTF">2018-11-28T09:11:00Z</dcterms:created>
  <dcterms:modified xsi:type="dcterms:W3CDTF">2018-11-28T10:25:00Z</dcterms:modified>
</cp:coreProperties>
</file>